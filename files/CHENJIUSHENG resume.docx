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721"/>
      </w:tblGrid>
      <w:tr w:rsidR="001851A9" w14:paraId="46FB33A3" w14:textId="77777777" w:rsidTr="002E100E">
        <w:trPr>
          <w:trHeight w:val="250"/>
          <w:jc w:val="center"/>
        </w:trPr>
        <w:tc>
          <w:tcPr>
            <w:tcW w:w="10721" w:type="dxa"/>
          </w:tcPr>
          <w:p w14:paraId="442B2A1B" w14:textId="77777777" w:rsidR="001851A9" w:rsidRDefault="00A80E21" w:rsidP="004602A2">
            <w:pPr>
              <w:pStyle w:val="SectionTitle"/>
            </w:pPr>
            <w:sdt>
              <w:sdtPr>
                <w:id w:val="1481961"/>
                <w:placeholder>
                  <w:docPart w:val="D93466367A3F4C928B2799E7D647E51C"/>
                </w:placeholder>
              </w:sdtPr>
              <w:sdtEndPr/>
              <w:sdtContent>
                <w:r w:rsidR="004602A2">
                  <w:t>Summary</w:t>
                </w:r>
              </w:sdtContent>
            </w:sdt>
          </w:p>
        </w:tc>
      </w:tr>
      <w:tr w:rsidR="001851A9" w:rsidRPr="003F51EC" w14:paraId="3C286AB7" w14:textId="77777777" w:rsidTr="002E100E">
        <w:trPr>
          <w:trHeight w:val="251"/>
          <w:jc w:val="center"/>
        </w:trPr>
        <w:tc>
          <w:tcPr>
            <w:tcW w:w="10721" w:type="dxa"/>
          </w:tcPr>
          <w:sdt>
            <w:sdtPr>
              <w:id w:val="1482153"/>
              <w:placeholder>
                <w:docPart w:val="4EEAD3AB2937451E82351E1DFCB8DABF"/>
              </w:placeholder>
            </w:sdtPr>
            <w:sdtEndPr/>
            <w:sdtContent>
              <w:p w14:paraId="2DF8C849" w14:textId="3CC375F0" w:rsidR="001851A9" w:rsidRPr="003F51EC" w:rsidRDefault="000D4A66" w:rsidP="004602A2">
                <w:pPr>
                  <w:pStyle w:val="Sectiondetails"/>
                </w:pPr>
                <w:r w:rsidRPr="000D4A66">
                  <w:t>Detail-oriented and dependable, disciplined student with technical skills and the ability to le</w:t>
                </w:r>
                <w:r w:rsidR="004602A2">
                  <w:t>arn concepts quickly. Have the a</w:t>
                </w:r>
                <w:r w:rsidRPr="000D4A66">
                  <w:t>mbitio</w:t>
                </w:r>
                <w:r w:rsidR="004602A2">
                  <w:t>n</w:t>
                </w:r>
                <w:r w:rsidRPr="000D4A66">
                  <w:t xml:space="preserve"> to acquire new knowledge.</w:t>
                </w:r>
              </w:p>
            </w:sdtContent>
          </w:sdt>
        </w:tc>
      </w:tr>
      <w:tr w:rsidR="00AA1866" w:rsidRPr="00AA1866" w14:paraId="4EEEE470" w14:textId="77777777" w:rsidTr="002E100E">
        <w:trPr>
          <w:trHeight w:val="56"/>
          <w:jc w:val="center"/>
        </w:trPr>
        <w:tc>
          <w:tcPr>
            <w:tcW w:w="10721" w:type="dxa"/>
          </w:tcPr>
          <w:p w14:paraId="1C9A1243" w14:textId="77777777" w:rsidR="003611BA" w:rsidRDefault="003611BA" w:rsidP="00AA1866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Education</w:t>
            </w:r>
          </w:p>
          <w:p w14:paraId="5DBB62CA" w14:textId="77777777" w:rsidR="003611BA" w:rsidRPr="001F0B70" w:rsidRDefault="003611BA" w:rsidP="00AA1866">
            <w:pPr>
              <w:pStyle w:val="Sectiondetails"/>
            </w:pPr>
            <w:r w:rsidRPr="001F0B70">
              <w:t>St. Thomas University, Miami Gardens, Florida</w:t>
            </w:r>
          </w:p>
          <w:p w14:paraId="78C9C00A" w14:textId="74E435C5" w:rsidR="003611BA" w:rsidRPr="001F0B70" w:rsidRDefault="003611BA" w:rsidP="007D3C4A">
            <w:pPr>
              <w:pStyle w:val="Sectiondetails"/>
            </w:pPr>
            <w:r w:rsidRPr="001F0B70">
              <w:rPr>
                <w:b/>
              </w:rPr>
              <w:t xml:space="preserve">M.S. in Big Data Analytics                                                                         </w:t>
            </w:r>
            <w:r w:rsidR="007A7DB0">
              <w:rPr>
                <w:b/>
              </w:rPr>
              <w:t xml:space="preserve">                                                   </w:t>
            </w:r>
            <w:r w:rsidR="003806F4">
              <w:rPr>
                <w:b/>
              </w:rPr>
              <w:t xml:space="preserve"> </w:t>
            </w:r>
            <w:r w:rsidR="007A7DB0">
              <w:rPr>
                <w:b/>
              </w:rPr>
              <w:t xml:space="preserve"> </w:t>
            </w:r>
            <w:r w:rsidRPr="001F0B70">
              <w:t xml:space="preserve">Expected: </w:t>
            </w:r>
            <w:r w:rsidR="003806F4" w:rsidRPr="001F0B70">
              <w:t>August</w:t>
            </w:r>
            <w:r w:rsidRPr="001F0B70">
              <w:t xml:space="preserve"> 2018</w:t>
            </w:r>
          </w:p>
          <w:p w14:paraId="6ED9259C" w14:textId="014F56FE" w:rsidR="003611BA" w:rsidRPr="001F0B70" w:rsidRDefault="003611BA" w:rsidP="00AA1866">
            <w:pPr>
              <w:pStyle w:val="Sectiondetails"/>
            </w:pPr>
            <w:r w:rsidRPr="001F0B70">
              <w:rPr>
                <w:b/>
              </w:rPr>
              <w:t>Bachelor of Science in Computer Science</w:t>
            </w:r>
            <w:r w:rsidRPr="001F0B70">
              <w:t xml:space="preserve">                                                              </w:t>
            </w:r>
            <w:r w:rsidR="001F0B70">
              <w:t xml:space="preserve"> </w:t>
            </w:r>
            <w:r w:rsidR="007A7DB0">
              <w:t xml:space="preserve">               </w:t>
            </w:r>
            <w:r w:rsidR="005A53F6">
              <w:t xml:space="preserve">                 </w:t>
            </w:r>
            <w:r w:rsidR="007A7DB0">
              <w:t xml:space="preserve">     </w:t>
            </w:r>
            <w:r w:rsidR="005A53F6">
              <w:t xml:space="preserve">   </w:t>
            </w:r>
            <w:r w:rsidR="003806F4">
              <w:t xml:space="preserve">                   </w:t>
            </w:r>
            <w:r w:rsidR="003806F4" w:rsidRPr="001F0B70">
              <w:t>May</w:t>
            </w:r>
            <w:r w:rsidRPr="001F0B70">
              <w:t xml:space="preserve"> 2016</w:t>
            </w:r>
          </w:p>
          <w:sdt>
            <w:sdtPr>
              <w:id w:val="1845436597"/>
              <w:placeholder>
                <w:docPart w:val="3294CD65C022487D944845C314B8234B"/>
              </w:placeholder>
            </w:sdtPr>
            <w:sdtEndPr/>
            <w:sdtContent>
              <w:p w14:paraId="1B84B3C1" w14:textId="13A9BB6C" w:rsidR="001F0B70" w:rsidRPr="001F0B70" w:rsidRDefault="001F0B70" w:rsidP="001F0B70">
                <w:pPr>
                  <w:pStyle w:val="ListParagraph"/>
                  <w:numPr>
                    <w:ilvl w:val="0"/>
                    <w:numId w:val="8"/>
                  </w:numPr>
                  <w:rPr>
                    <w:color w:val="0D0D0D" w:themeColor="text1" w:themeTint="F2"/>
                  </w:rPr>
                </w:pPr>
                <w:r w:rsidRPr="001F0B70">
                  <w:rPr>
                    <w:color w:val="0D0D0D" w:themeColor="text1" w:themeTint="F2"/>
                  </w:rPr>
                  <w:t>Member of Computer Science Club.</w:t>
                </w:r>
              </w:p>
            </w:sdtContent>
          </w:sdt>
          <w:sdt>
            <w:sdtPr>
              <w:rPr>
                <w:color w:val="0D0D0D" w:themeColor="text1" w:themeTint="F2"/>
              </w:rPr>
              <w:id w:val="250394201"/>
              <w:placeholder>
                <w:docPart w:val="E521CCB794B743D1BD5CA210C6F03D14"/>
              </w:placeholder>
            </w:sdtPr>
            <w:sdtEndPr/>
            <w:sdtContent>
              <w:p w14:paraId="4CF0C41C" w14:textId="77777777" w:rsidR="001F0B70" w:rsidRPr="001F0B70" w:rsidRDefault="001F0B70" w:rsidP="001F0B70">
                <w:pPr>
                  <w:pStyle w:val="ListParagraph"/>
                  <w:numPr>
                    <w:ilvl w:val="0"/>
                    <w:numId w:val="8"/>
                  </w:numPr>
                  <w:rPr>
                    <w:color w:val="0D0D0D" w:themeColor="text1" w:themeTint="F2"/>
                  </w:rPr>
                </w:pPr>
                <w:r w:rsidRPr="001F0B70">
                  <w:rPr>
                    <w:color w:val="0D0D0D" w:themeColor="text1" w:themeTint="F2"/>
                  </w:rPr>
                  <w:t>Secretary of Chinese Student Scholar Association.</w:t>
                </w:r>
              </w:p>
              <w:p w14:paraId="4BA04D93" w14:textId="77777777" w:rsidR="001F0B70" w:rsidRPr="001F0B70" w:rsidRDefault="001F0B70" w:rsidP="001F0B70">
                <w:pPr>
                  <w:pStyle w:val="Sectiondetails"/>
                  <w:numPr>
                    <w:ilvl w:val="0"/>
                    <w:numId w:val="8"/>
                  </w:numPr>
                </w:pPr>
                <w:r w:rsidRPr="001F0B70">
                  <w:rPr>
                    <w:color w:val="auto"/>
                  </w:rPr>
                  <w:t>Recipient of International Student Scholarship.</w:t>
                </w:r>
              </w:p>
              <w:p w14:paraId="5FCCCD5A" w14:textId="1AD2107E" w:rsidR="001F0B70" w:rsidRPr="003611BA" w:rsidRDefault="00A80E21" w:rsidP="001F0B70">
                <w:pPr>
                  <w:pStyle w:val="Sectiondetails"/>
                  <w:ind w:left="720"/>
                  <w:rPr>
                    <w:rFonts w:asciiTheme="majorHAnsi" w:hAnsiTheme="majorHAnsi"/>
                    <w:sz w:val="26"/>
                    <w:szCs w:val="26"/>
                  </w:rPr>
                </w:pPr>
              </w:p>
            </w:sdtContent>
          </w:sdt>
        </w:tc>
      </w:tr>
    </w:tbl>
    <w:p w14:paraId="448AE620" w14:textId="77777777" w:rsidR="0074623F" w:rsidRDefault="0074623F" w:rsidP="00AA1866">
      <w:pPr>
        <w:pStyle w:val="Sectiondetails"/>
        <w:rPr>
          <w:rFonts w:asciiTheme="majorHAnsi" w:hAnsiTheme="majorHAnsi"/>
          <w:b/>
          <w:sz w:val="26"/>
          <w:szCs w:val="26"/>
        </w:rPr>
        <w:sectPr w:rsidR="0074623F" w:rsidSect="005603F2">
          <w:footerReference w:type="default" r:id="rId8"/>
          <w:headerReference w:type="first" r:id="rId9"/>
          <w:pgSz w:w="12240" w:h="15840" w:code="1"/>
          <w:pgMar w:top="720" w:right="720" w:bottom="720" w:left="720" w:header="1008" w:footer="576" w:gutter="0"/>
          <w:pgBorders w:offsetFrom="page">
            <w:top w:val="single" w:sz="4" w:space="24" w:color="BFBFBF" w:themeColor="background1" w:themeShade="BF"/>
            <w:left w:val="single" w:sz="4" w:space="24" w:color="BFBFBF" w:themeColor="background1" w:themeShade="BF"/>
            <w:bottom w:val="single" w:sz="4" w:space="24" w:color="BFBFBF" w:themeColor="background1" w:themeShade="BF"/>
            <w:right w:val="single" w:sz="4" w:space="24" w:color="BFBFBF" w:themeColor="background1" w:themeShade="BF"/>
          </w:pgBorders>
          <w:cols w:space="720"/>
          <w:titlePg/>
          <w:docGrid w:linePitch="360"/>
        </w:sectPr>
      </w:pPr>
    </w:p>
    <w:tbl>
      <w:tblPr>
        <w:tblStyle w:val="TableGrid"/>
        <w:tblW w:w="108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841"/>
      </w:tblGrid>
      <w:tr w:rsidR="000D4A66" w:rsidRPr="00AA1866" w14:paraId="1559C1D0" w14:textId="77777777" w:rsidTr="00C41539">
        <w:trPr>
          <w:trHeight w:val="57"/>
          <w:jc w:val="center"/>
        </w:trPr>
        <w:tc>
          <w:tcPr>
            <w:tcW w:w="10841" w:type="dxa"/>
          </w:tcPr>
          <w:p w14:paraId="3DBE885C" w14:textId="501B5B50" w:rsidR="000D4A66" w:rsidRDefault="000D4A66" w:rsidP="00AA1866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  <w:r w:rsidRPr="000D4A66">
              <w:rPr>
                <w:rFonts w:asciiTheme="majorHAnsi" w:hAnsiTheme="majorHAnsi"/>
                <w:b/>
                <w:sz w:val="26"/>
                <w:szCs w:val="26"/>
              </w:rPr>
              <w:t>Skills</w:t>
            </w:r>
          </w:p>
          <w:p w14:paraId="092AD010" w14:textId="46408D1E" w:rsidR="000D4A66" w:rsidRPr="000745C0" w:rsidRDefault="000745C0" w:rsidP="000745C0">
            <w:pPr>
              <w:pStyle w:val="Sectiondetails"/>
              <w:numPr>
                <w:ilvl w:val="0"/>
                <w:numId w:val="20"/>
              </w:numPr>
              <w:rPr>
                <w:rFonts w:cstheme="minorHAnsi"/>
                <w:sz w:val="24"/>
                <w:szCs w:val="26"/>
              </w:rPr>
            </w:pPr>
            <w:r w:rsidRPr="000745C0">
              <w:rPr>
                <w:rFonts w:cstheme="minorHAnsi"/>
                <w:sz w:val="24"/>
                <w:szCs w:val="26"/>
              </w:rPr>
              <w:t>R studio</w:t>
            </w:r>
          </w:p>
          <w:p w14:paraId="357296E9" w14:textId="203700CE" w:rsidR="000745C0" w:rsidRPr="000745C0" w:rsidRDefault="000745C0" w:rsidP="000745C0">
            <w:pPr>
              <w:pStyle w:val="Sectiondetails"/>
              <w:numPr>
                <w:ilvl w:val="0"/>
                <w:numId w:val="20"/>
              </w:numPr>
              <w:rPr>
                <w:rFonts w:cstheme="minorHAnsi"/>
                <w:sz w:val="24"/>
                <w:szCs w:val="26"/>
              </w:rPr>
            </w:pPr>
            <w:r w:rsidRPr="000745C0">
              <w:rPr>
                <w:rFonts w:cstheme="minorHAnsi"/>
                <w:sz w:val="24"/>
                <w:szCs w:val="26"/>
              </w:rPr>
              <w:t>Python</w:t>
            </w:r>
          </w:p>
          <w:p w14:paraId="43153E61" w14:textId="2774FE3A" w:rsidR="000745C0" w:rsidRPr="000745C0" w:rsidRDefault="000745C0" w:rsidP="000745C0">
            <w:pPr>
              <w:pStyle w:val="Sectiondetails"/>
              <w:numPr>
                <w:ilvl w:val="0"/>
                <w:numId w:val="20"/>
              </w:numPr>
              <w:rPr>
                <w:rFonts w:cstheme="minorHAnsi"/>
                <w:sz w:val="24"/>
                <w:szCs w:val="26"/>
              </w:rPr>
            </w:pPr>
            <w:r w:rsidRPr="000745C0">
              <w:rPr>
                <w:rFonts w:cstheme="minorHAnsi"/>
                <w:sz w:val="24"/>
                <w:szCs w:val="26"/>
              </w:rPr>
              <w:t>Java</w:t>
            </w:r>
          </w:p>
          <w:p w14:paraId="4E49BA81" w14:textId="696FD068" w:rsidR="000745C0" w:rsidRPr="000745C0" w:rsidRDefault="000745C0" w:rsidP="000745C0">
            <w:pPr>
              <w:pStyle w:val="Sectiondetails"/>
              <w:numPr>
                <w:ilvl w:val="0"/>
                <w:numId w:val="20"/>
              </w:numPr>
              <w:rPr>
                <w:rFonts w:cstheme="minorHAnsi"/>
                <w:sz w:val="24"/>
                <w:szCs w:val="26"/>
              </w:rPr>
            </w:pPr>
            <w:r w:rsidRPr="000745C0">
              <w:rPr>
                <w:rFonts w:cstheme="minorHAnsi"/>
                <w:sz w:val="24"/>
                <w:szCs w:val="26"/>
              </w:rPr>
              <w:t>SQL</w:t>
            </w:r>
          </w:p>
          <w:p w14:paraId="019B0758" w14:textId="3F758751" w:rsidR="000745C0" w:rsidRPr="000745C0" w:rsidRDefault="000745C0" w:rsidP="000745C0">
            <w:pPr>
              <w:pStyle w:val="Sectiondetails"/>
              <w:numPr>
                <w:ilvl w:val="0"/>
                <w:numId w:val="20"/>
              </w:numPr>
              <w:rPr>
                <w:rFonts w:cstheme="minorHAnsi"/>
                <w:sz w:val="24"/>
                <w:szCs w:val="26"/>
              </w:rPr>
            </w:pPr>
            <w:r w:rsidRPr="000745C0">
              <w:rPr>
                <w:rFonts w:cstheme="minorHAnsi"/>
                <w:sz w:val="24"/>
                <w:szCs w:val="26"/>
              </w:rPr>
              <w:t>Microsoft office</w:t>
            </w:r>
          </w:p>
          <w:p w14:paraId="4A7CBD12" w14:textId="77777777" w:rsidR="001F0B70" w:rsidRDefault="001F0B70" w:rsidP="001F0B70">
            <w:pPr>
              <w:pStyle w:val="Sectiondetails"/>
              <w:ind w:left="420"/>
            </w:pPr>
          </w:p>
          <w:p w14:paraId="2E6E2B6A" w14:textId="77777777" w:rsidR="001F0B70" w:rsidRDefault="001F0B70" w:rsidP="001F0B70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  <w:r w:rsidRPr="001F0B70">
              <w:rPr>
                <w:rFonts w:asciiTheme="majorHAnsi" w:hAnsiTheme="majorHAnsi"/>
                <w:b/>
                <w:sz w:val="26"/>
                <w:szCs w:val="26"/>
              </w:rPr>
              <w:t>Honors and Awards</w:t>
            </w:r>
          </w:p>
          <w:p w14:paraId="53844D1C" w14:textId="4E29A33E" w:rsidR="001F0B70" w:rsidRDefault="001F0B70" w:rsidP="001F0B70">
            <w:pPr>
              <w:pStyle w:val="Sectiondetails"/>
            </w:pPr>
            <w:r w:rsidRPr="001F0B70">
              <w:t>St. Thomas University, Miami Gardens, Florida</w:t>
            </w:r>
            <w:r>
              <w:t xml:space="preserve">                                                                         </w:t>
            </w:r>
            <w:r w:rsidR="007D3C4A">
              <w:t xml:space="preserve">        </w:t>
            </w:r>
            <w:r w:rsidR="0074623F">
              <w:t xml:space="preserve">         </w:t>
            </w:r>
            <w:r w:rsidR="000745C0">
              <w:t xml:space="preserve">            </w:t>
            </w:r>
            <w:r>
              <w:t>N</w:t>
            </w:r>
            <w:r w:rsidR="007D3C4A">
              <w:t>ov</w:t>
            </w:r>
            <w:r w:rsidR="0074623F">
              <w:t>ember</w:t>
            </w:r>
            <w:r w:rsidR="000745C0">
              <w:t xml:space="preserve"> 2015</w:t>
            </w:r>
          </w:p>
          <w:p w14:paraId="158F0F94" w14:textId="20C357D0" w:rsidR="001F0B70" w:rsidRDefault="001F0B70" w:rsidP="0074623F">
            <w:pPr>
              <w:pStyle w:val="Sectiondetails"/>
              <w:numPr>
                <w:ilvl w:val="0"/>
                <w:numId w:val="15"/>
              </w:numPr>
            </w:pPr>
            <w:r w:rsidRPr="001F0B70">
              <w:t>Third Prize Award recipient of the 3rd Norbert Wiener Mathematics Competition</w:t>
            </w:r>
          </w:p>
          <w:p w14:paraId="010C9850" w14:textId="46A80B7D" w:rsidR="000B753E" w:rsidRDefault="000B753E" w:rsidP="001F0B70">
            <w:pPr>
              <w:pStyle w:val="Sectiondetails"/>
            </w:pPr>
            <w:r>
              <w:t xml:space="preserve">Complete the SQL </w:t>
            </w:r>
            <w:r w:rsidRPr="000B753E">
              <w:t>Bootcamp</w:t>
            </w:r>
            <w:r>
              <w:t xml:space="preserve"> online course on </w:t>
            </w:r>
            <w:r w:rsidR="00BF2D7C">
              <w:t>U</w:t>
            </w:r>
            <w:r>
              <w:t xml:space="preserve">demy                                                            </w:t>
            </w:r>
            <w:r w:rsidR="007D3C4A">
              <w:t xml:space="preserve">                            </w:t>
            </w:r>
            <w:r w:rsidR="0074623F">
              <w:t xml:space="preserve">   </w:t>
            </w:r>
            <w:r w:rsidR="000745C0">
              <w:t xml:space="preserve"> </w:t>
            </w:r>
            <w:r w:rsidR="0074623F">
              <w:t xml:space="preserve"> </w:t>
            </w:r>
            <w:r w:rsidR="000745C0">
              <w:t>Jan</w:t>
            </w:r>
            <w:r w:rsidR="000745C0">
              <w:rPr>
                <w:lang w:eastAsia="zh-CN"/>
              </w:rPr>
              <w:t>uary</w:t>
            </w:r>
            <w:r>
              <w:t xml:space="preserve"> 2018</w:t>
            </w:r>
          </w:p>
          <w:p w14:paraId="0D4E7297" w14:textId="4D254036" w:rsidR="000745C0" w:rsidRDefault="000745C0" w:rsidP="001F0B70">
            <w:pPr>
              <w:pStyle w:val="Sectiondetails"/>
              <w:rPr>
                <w:lang w:eastAsia="zh-CN"/>
              </w:rPr>
            </w:pPr>
            <w:r>
              <w:rPr>
                <w:lang w:eastAsia="zh-CN"/>
              </w:rPr>
              <w:t>Oracle OCA Java SE 8 programming I Exam                                                                                                                         Ju</w:t>
            </w:r>
            <w:r w:rsidR="003C7BA7">
              <w:rPr>
                <w:rFonts w:hint="eastAsia"/>
                <w:lang w:eastAsia="zh-CN"/>
              </w:rPr>
              <w:t>ne</w:t>
            </w:r>
            <w:r>
              <w:rPr>
                <w:lang w:eastAsia="zh-CN"/>
              </w:rPr>
              <w:t xml:space="preserve"> 2018</w:t>
            </w:r>
          </w:p>
          <w:p w14:paraId="2C556387" w14:textId="77777777" w:rsidR="001F0B70" w:rsidRDefault="001F0B70" w:rsidP="001F0B70">
            <w:pPr>
              <w:pStyle w:val="Sectiondetails"/>
            </w:pPr>
          </w:p>
          <w:p w14:paraId="62D805D0" w14:textId="77777777" w:rsidR="001F0B70" w:rsidRDefault="001F0B70" w:rsidP="001F0B70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  <w:r w:rsidRPr="001F0B70">
              <w:rPr>
                <w:rFonts w:asciiTheme="majorHAnsi" w:hAnsiTheme="majorHAnsi"/>
                <w:b/>
                <w:sz w:val="26"/>
                <w:szCs w:val="26"/>
              </w:rPr>
              <w:t xml:space="preserve">Experience </w:t>
            </w:r>
          </w:p>
          <w:p w14:paraId="1463D940" w14:textId="3F3A61A4" w:rsidR="001F0B70" w:rsidRDefault="001F0B70" w:rsidP="001F0B70">
            <w:pPr>
              <w:pStyle w:val="Sectiondetails"/>
            </w:pPr>
            <w:r w:rsidRPr="001F0B70">
              <w:t>St. Thomas University, Miami Gardens, Florida</w:t>
            </w:r>
            <w:r>
              <w:t xml:space="preserve">                                                                 </w:t>
            </w:r>
            <w:r w:rsidR="007D3C4A">
              <w:t xml:space="preserve">                  </w:t>
            </w:r>
            <w:r w:rsidR="000745C0">
              <w:t xml:space="preserve">   J</w:t>
            </w:r>
            <w:r w:rsidR="000745C0" w:rsidRPr="001F0B70">
              <w:t>uly</w:t>
            </w:r>
            <w:r w:rsidRPr="001F0B70">
              <w:t xml:space="preserve"> 2015 to </w:t>
            </w:r>
            <w:r w:rsidR="000745C0" w:rsidRPr="001F0B70">
              <w:t>August</w:t>
            </w:r>
            <w:r w:rsidRPr="001F0B70">
              <w:t xml:space="preserve"> 2015</w:t>
            </w:r>
          </w:p>
          <w:p w14:paraId="4F6E3053" w14:textId="77777777" w:rsidR="002E100E" w:rsidRDefault="001F0B70" w:rsidP="002E100E">
            <w:pPr>
              <w:pStyle w:val="Sectiondetails"/>
              <w:rPr>
                <w:b/>
              </w:rPr>
            </w:pPr>
            <w:r w:rsidRPr="001F0B70">
              <w:rPr>
                <w:b/>
              </w:rPr>
              <w:t>Summer Intern</w:t>
            </w:r>
          </w:p>
          <w:p w14:paraId="3C48798C" w14:textId="0EF4E982" w:rsidR="00F050C6" w:rsidRPr="00F050C6" w:rsidRDefault="00F050C6" w:rsidP="0074623F">
            <w:pPr>
              <w:pStyle w:val="Sectiondetails"/>
              <w:numPr>
                <w:ilvl w:val="0"/>
                <w:numId w:val="15"/>
              </w:numPr>
            </w:pPr>
            <w:r w:rsidRPr="00F050C6">
              <w:t>Identification of weather provider with free access to its API source</w:t>
            </w:r>
            <w:r w:rsidR="00C415E9">
              <w:t xml:space="preserve"> and </w:t>
            </w:r>
            <w:r w:rsidRPr="00F050C6">
              <w:t>the weather parameters to be used for testing the protocol.</w:t>
            </w:r>
          </w:p>
          <w:p w14:paraId="436BBF82" w14:textId="474D4E84" w:rsidR="00F050C6" w:rsidRPr="00F050C6" w:rsidRDefault="00F050C6" w:rsidP="0074623F">
            <w:pPr>
              <w:pStyle w:val="Sectiondetails"/>
              <w:numPr>
                <w:ilvl w:val="0"/>
                <w:numId w:val="15"/>
              </w:numPr>
            </w:pPr>
            <w:r w:rsidRPr="00F050C6">
              <w:t>Us</w:t>
            </w:r>
            <w:r w:rsidR="0074623F">
              <w:t>ed</w:t>
            </w:r>
            <w:r w:rsidRPr="00F050C6">
              <w:t xml:space="preserve"> Excel as a platform to create the database on a local server.</w:t>
            </w:r>
          </w:p>
          <w:p w14:paraId="3CA4CEBB" w14:textId="7EC1AEDE" w:rsidR="00F050C6" w:rsidRPr="00F050C6" w:rsidRDefault="00F050C6" w:rsidP="0074623F">
            <w:pPr>
              <w:pStyle w:val="Sectiondetails"/>
              <w:numPr>
                <w:ilvl w:val="0"/>
                <w:numId w:val="15"/>
              </w:numPr>
            </w:pPr>
            <w:r w:rsidRPr="00F050C6">
              <w:rPr>
                <w:color w:val="auto"/>
              </w:rPr>
              <w:t>Collec</w:t>
            </w:r>
            <w:r w:rsidR="0074623F">
              <w:rPr>
                <w:color w:val="auto"/>
              </w:rPr>
              <w:t>ted</w:t>
            </w:r>
            <w:r w:rsidRPr="00F050C6">
              <w:rPr>
                <w:color w:val="auto"/>
              </w:rPr>
              <w:t xml:space="preserve"> information for one month and verification via graphical representation that the data are accurate and coincide with the ones obtained by the weather provider.</w:t>
            </w:r>
          </w:p>
          <w:p w14:paraId="60B1A201" w14:textId="1AC1BB8E" w:rsidR="001F0B70" w:rsidRPr="0074623F" w:rsidRDefault="006A6AB2" w:rsidP="006A6AB2">
            <w:pPr>
              <w:pStyle w:val="Sectiondetails"/>
            </w:pPr>
            <w:r w:rsidRPr="006A6AB2">
              <w:rPr>
                <w:rFonts w:hint="eastAsia"/>
                <w:b/>
              </w:rPr>
              <w:t>S</w:t>
            </w:r>
            <w:r w:rsidRPr="006A6AB2">
              <w:rPr>
                <w:b/>
              </w:rPr>
              <w:t xml:space="preserve">ummer </w:t>
            </w:r>
            <w:r w:rsidR="00AC06D3">
              <w:rPr>
                <w:b/>
              </w:rPr>
              <w:t>I</w:t>
            </w:r>
            <w:r w:rsidRPr="006A6AB2">
              <w:rPr>
                <w:b/>
              </w:rPr>
              <w:t>ntern</w:t>
            </w:r>
            <w:r>
              <w:rPr>
                <w:b/>
              </w:rPr>
              <w:t xml:space="preserve">                                                                                                                       </w:t>
            </w:r>
            <w:r w:rsidR="007D3C4A">
              <w:rPr>
                <w:b/>
              </w:rPr>
              <w:t xml:space="preserve">          </w:t>
            </w:r>
            <w:r>
              <w:rPr>
                <w:b/>
              </w:rPr>
              <w:t xml:space="preserve"> </w:t>
            </w:r>
            <w:r w:rsidR="0074623F">
              <w:rPr>
                <w:b/>
              </w:rPr>
              <w:t xml:space="preserve">            </w:t>
            </w:r>
            <w:r w:rsidR="007D3C4A">
              <w:rPr>
                <w:b/>
              </w:rPr>
              <w:t xml:space="preserve"> </w:t>
            </w:r>
            <w:r w:rsidR="00C41539">
              <w:rPr>
                <w:b/>
              </w:rPr>
              <w:t xml:space="preserve">     </w:t>
            </w:r>
            <w:r w:rsidR="000745C0" w:rsidRPr="002E100E">
              <w:t>June</w:t>
            </w:r>
            <w:r w:rsidRPr="002E100E">
              <w:t xml:space="preserve"> 2017 to July 2017</w:t>
            </w:r>
          </w:p>
          <w:p w14:paraId="0D890895" w14:textId="27E710E6" w:rsidR="00C415E9" w:rsidRDefault="006A6AB2" w:rsidP="00C415E9">
            <w:pPr>
              <w:pStyle w:val="Sectiondetails"/>
              <w:ind w:firstLineChars="150" w:firstLine="330"/>
            </w:pPr>
            <w:r w:rsidRPr="006A6AB2">
              <w:t>Beijing department of Shenzhen urban transport planning center</w:t>
            </w:r>
            <w:r w:rsidR="00C415E9">
              <w:t>, China.</w:t>
            </w:r>
          </w:p>
          <w:p w14:paraId="43D9CB51" w14:textId="113BD5F0" w:rsidR="002E100E" w:rsidRPr="00C415E9" w:rsidRDefault="0074623F" w:rsidP="0074623F">
            <w:pPr>
              <w:pStyle w:val="Sectiondetails"/>
              <w:numPr>
                <w:ilvl w:val="0"/>
                <w:numId w:val="16"/>
              </w:numPr>
            </w:pPr>
            <w:r>
              <w:t xml:space="preserve">Used </w:t>
            </w:r>
            <w:r w:rsidR="002E100E" w:rsidRPr="002E100E">
              <w:t>python to analysis the bus traffic system. Includ</w:t>
            </w:r>
            <w:r>
              <w:t>ing</w:t>
            </w:r>
            <w:r w:rsidR="002E100E" w:rsidRPr="002E100E">
              <w:t xml:space="preserve"> the bus transportation operating data and data for upload passengers.</w:t>
            </w:r>
          </w:p>
        </w:tc>
      </w:tr>
    </w:tbl>
    <w:p w14:paraId="2E706C45" w14:textId="77777777" w:rsidR="0074623F" w:rsidRDefault="0074623F" w:rsidP="000D4A66">
      <w:pPr>
        <w:pStyle w:val="SectionTitle"/>
        <w:tabs>
          <w:tab w:val="left" w:pos="4020"/>
        </w:tabs>
        <w:rPr>
          <w:rFonts w:asciiTheme="minorHAnsi" w:hAnsiTheme="minorHAnsi"/>
          <w:b w:val="0"/>
          <w:sz w:val="22"/>
        </w:rPr>
        <w:sectPr w:rsidR="0074623F" w:rsidSect="0074623F">
          <w:type w:val="continuous"/>
          <w:pgSz w:w="12240" w:h="15840" w:code="1"/>
          <w:pgMar w:top="720" w:right="720" w:bottom="720" w:left="720" w:header="1008" w:footer="576" w:gutter="0"/>
          <w:pgBorders w:offsetFrom="page">
            <w:top w:val="single" w:sz="4" w:space="24" w:color="BFBFBF" w:themeColor="background1" w:themeShade="BF"/>
            <w:left w:val="single" w:sz="4" w:space="24" w:color="BFBFBF" w:themeColor="background1" w:themeShade="BF"/>
            <w:bottom w:val="single" w:sz="4" w:space="24" w:color="BFBFBF" w:themeColor="background1" w:themeShade="BF"/>
            <w:right w:val="single" w:sz="4" w:space="24" w:color="BFBFBF" w:themeColor="background1" w:themeShade="BF"/>
          </w:pgBorders>
          <w:cols w:space="720"/>
          <w:titlePg/>
          <w:docGrid w:linePitch="360"/>
        </w:sectPr>
      </w:pPr>
    </w:p>
    <w:tbl>
      <w:tblPr>
        <w:tblStyle w:val="TableGrid"/>
        <w:tblW w:w="107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721"/>
      </w:tblGrid>
      <w:tr w:rsidR="001851A9" w14:paraId="045E2E2D" w14:textId="77777777" w:rsidTr="002E100E">
        <w:trPr>
          <w:trHeight w:val="222"/>
          <w:jc w:val="center"/>
        </w:trPr>
        <w:tc>
          <w:tcPr>
            <w:tcW w:w="10721" w:type="dxa"/>
          </w:tcPr>
          <w:p w14:paraId="03AE0D34" w14:textId="77777777" w:rsidR="000745C0" w:rsidRDefault="000745C0" w:rsidP="000D4A66">
            <w:pPr>
              <w:pStyle w:val="SectionTitle"/>
              <w:tabs>
                <w:tab w:val="left" w:pos="4020"/>
              </w:tabs>
              <w:rPr>
                <w:rFonts w:asciiTheme="minorHAnsi" w:hAnsiTheme="minorHAnsi"/>
                <w:b w:val="0"/>
                <w:sz w:val="22"/>
              </w:rPr>
            </w:pPr>
          </w:p>
          <w:p w14:paraId="38A7387C" w14:textId="3910F9E9" w:rsidR="00C415E9" w:rsidRDefault="00C415E9" w:rsidP="000D4A66">
            <w:pPr>
              <w:pStyle w:val="SectionTitle"/>
              <w:tabs>
                <w:tab w:val="left" w:pos="4020"/>
              </w:tabs>
              <w:rPr>
                <w:rFonts w:asciiTheme="minorHAnsi" w:hAnsiTheme="minorHAnsi"/>
                <w:b w:val="0"/>
                <w:sz w:val="22"/>
              </w:rPr>
            </w:pPr>
            <w:r w:rsidRPr="00C415E9">
              <w:rPr>
                <w:rFonts w:asciiTheme="minorHAnsi" w:hAnsiTheme="minorHAnsi"/>
                <w:b w:val="0"/>
                <w:sz w:val="22"/>
              </w:rPr>
              <w:t>St. Thomas University, Miami Gardens, Florida</w:t>
            </w:r>
            <w:r>
              <w:rPr>
                <w:rFonts w:asciiTheme="minorHAnsi" w:hAnsiTheme="minorHAnsi"/>
                <w:b w:val="0"/>
                <w:sz w:val="22"/>
              </w:rPr>
              <w:t xml:space="preserve">                                                                </w:t>
            </w:r>
            <w:r w:rsidR="0074623F">
              <w:rPr>
                <w:rFonts w:asciiTheme="minorHAnsi" w:hAnsiTheme="minorHAnsi"/>
                <w:b w:val="0"/>
                <w:sz w:val="22"/>
              </w:rPr>
              <w:t xml:space="preserve">                       </w:t>
            </w:r>
            <w:r w:rsidR="000745C0">
              <w:rPr>
                <w:rFonts w:asciiTheme="minorHAnsi" w:hAnsiTheme="minorHAnsi"/>
                <w:b w:val="0"/>
                <w:sz w:val="22"/>
              </w:rPr>
              <w:t>August</w:t>
            </w:r>
            <w:r>
              <w:rPr>
                <w:rFonts w:asciiTheme="minorHAnsi" w:hAnsiTheme="minorHAnsi"/>
                <w:b w:val="0"/>
                <w:sz w:val="22"/>
              </w:rPr>
              <w:t xml:space="preserve"> 2016 to present</w:t>
            </w:r>
          </w:p>
          <w:p w14:paraId="2F6D04CE" w14:textId="0E6F009B" w:rsidR="001851A9" w:rsidRPr="000745C0" w:rsidRDefault="00C415E9" w:rsidP="000745C0">
            <w:pPr>
              <w:pStyle w:val="SectionTitle"/>
              <w:tabs>
                <w:tab w:val="left" w:pos="4020"/>
              </w:tabs>
              <w:rPr>
                <w:rFonts w:asciiTheme="minorHAnsi" w:hAnsiTheme="minorHAnsi"/>
                <w:b w:val="0"/>
                <w:sz w:val="22"/>
              </w:rPr>
            </w:pPr>
            <w:r>
              <w:rPr>
                <w:rFonts w:asciiTheme="minorHAnsi" w:hAnsiTheme="minorHAnsi" w:hint="eastAsia"/>
                <w:b w:val="0"/>
                <w:sz w:val="22"/>
              </w:rPr>
              <w:t xml:space="preserve"> </w:t>
            </w:r>
            <w:r>
              <w:rPr>
                <w:rFonts w:asciiTheme="minorHAnsi" w:hAnsiTheme="minorHAnsi"/>
                <w:b w:val="0"/>
                <w:sz w:val="22"/>
              </w:rPr>
              <w:t xml:space="preserve">  Museum reception desk</w:t>
            </w:r>
          </w:p>
        </w:tc>
      </w:tr>
    </w:tbl>
    <w:p w14:paraId="59F9FEEA" w14:textId="4BF72854" w:rsidR="001851A9" w:rsidRDefault="001851A9" w:rsidP="000B753E">
      <w:pPr>
        <w:rPr>
          <w:lang w:eastAsia="zh-CN"/>
        </w:rPr>
      </w:pPr>
    </w:p>
    <w:p w14:paraId="63D305D7" w14:textId="502F9AD7" w:rsidR="0070313C" w:rsidRDefault="0070313C" w:rsidP="000B753E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log</w:t>
      </w:r>
      <w:r>
        <w:rPr>
          <w:lang w:eastAsia="zh-CN"/>
        </w:rPr>
        <w:t xml:space="preserve">: </w:t>
      </w:r>
      <w:hyperlink r:id="rId10" w:history="1">
        <w:r w:rsidRPr="00F22C9E">
          <w:rPr>
            <w:rStyle w:val="Hyperlink"/>
            <w:lang w:eastAsia="zh-CN"/>
          </w:rPr>
          <w:t>https://simoncjs.github.io/simonchen.github.io/</w:t>
        </w:r>
      </w:hyperlink>
    </w:p>
    <w:p w14:paraId="06687F98" w14:textId="77777777" w:rsidR="0070313C" w:rsidRPr="0070313C" w:rsidRDefault="0070313C" w:rsidP="000B753E">
      <w:pPr>
        <w:rPr>
          <w:rFonts w:hint="eastAsia"/>
          <w:lang w:eastAsia="zh-CN"/>
        </w:rPr>
      </w:pPr>
      <w:bookmarkStart w:id="0" w:name="_GoBack"/>
      <w:bookmarkEnd w:id="0"/>
    </w:p>
    <w:sectPr w:rsidR="0070313C" w:rsidRPr="0070313C" w:rsidSect="0074623F">
      <w:type w:val="continuous"/>
      <w:pgSz w:w="12240" w:h="15840" w:code="1"/>
      <w:pgMar w:top="720" w:right="720" w:bottom="72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FAC7F" w14:textId="77777777" w:rsidR="00A80E21" w:rsidRDefault="00A80E21">
      <w:pPr>
        <w:spacing w:after="0" w:line="240" w:lineRule="auto"/>
      </w:pPr>
      <w:r>
        <w:separator/>
      </w:r>
    </w:p>
  </w:endnote>
  <w:endnote w:type="continuationSeparator" w:id="0">
    <w:p w14:paraId="29BBACF8" w14:textId="77777777" w:rsidR="00A80E21" w:rsidRDefault="00A8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14:paraId="448CCC1D" w14:textId="79035CD8" w:rsidR="001851A9" w:rsidRDefault="00DC22C4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3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DECEF" w14:textId="77777777" w:rsidR="00A80E21" w:rsidRDefault="00A80E21">
      <w:pPr>
        <w:spacing w:after="0" w:line="240" w:lineRule="auto"/>
      </w:pPr>
      <w:r>
        <w:separator/>
      </w:r>
    </w:p>
  </w:footnote>
  <w:footnote w:type="continuationSeparator" w:id="0">
    <w:p w14:paraId="600183E7" w14:textId="77777777" w:rsidR="00A80E21" w:rsidRDefault="00A80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64"/>
    </w:tblGrid>
    <w:tr w:rsidR="001851A9" w:rsidRPr="00AA1866" w14:paraId="45F38A04" w14:textId="77777777" w:rsidTr="00F5623E">
      <w:trPr>
        <w:trHeight w:val="359"/>
        <w:jc w:val="center"/>
      </w:trPr>
      <w:tc>
        <w:tcPr>
          <w:tcW w:w="0" w:type="auto"/>
        </w:tcPr>
        <w:p w14:paraId="7792632C" w14:textId="77777777" w:rsidR="001851A9" w:rsidRPr="00AA1866" w:rsidRDefault="000D4A66" w:rsidP="009D5277">
          <w:pPr>
            <w:pStyle w:val="Name"/>
            <w:wordWrap w:val="0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30D80D4" wp14:editId="78142572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378C8F" id="Freeform 11" o:spid="_x0000_s1026" style="position:absolute;left:0;text-align:left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7ED7DDA" wp14:editId="2D01DC5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24CD90" id="Freeform 10" o:spid="_x0000_s1026" style="position:absolute;left:0;text-align:left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r>
                <w:rPr>
                  <w:rStyle w:val="NameChar"/>
                </w:rPr>
                <w:t>Jiusheng Chen</w:t>
              </w:r>
            </w:sdtContent>
          </w:sdt>
        </w:p>
      </w:tc>
    </w:tr>
    <w:tr w:rsidR="001851A9" w:rsidRPr="00AA1866" w14:paraId="1EA19ED9" w14:textId="77777777" w:rsidTr="00F5623E">
      <w:trPr>
        <w:trHeight w:val="353"/>
        <w:jc w:val="center"/>
      </w:trPr>
      <w:tc>
        <w:tcPr>
          <w:tcW w:w="0" w:type="auto"/>
        </w:tcPr>
        <w:p w14:paraId="2B029F2F" w14:textId="3149AFE6" w:rsidR="001851A9" w:rsidRPr="00AA1866" w:rsidRDefault="00A80E21" w:rsidP="003611BA">
          <w:pPr>
            <w:pStyle w:val="ContactInfo"/>
            <w:wordWrap w:val="0"/>
            <w:jc w:val="center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0D4A66">
                <w:rPr>
                  <w:rStyle w:val="ContactInfoChar"/>
                </w:rPr>
                <w:t>16401 NW 37</w:t>
              </w:r>
              <w:r w:rsidR="000D4A66" w:rsidRPr="000D4A66">
                <w:rPr>
                  <w:rStyle w:val="ContactInfoChar"/>
                  <w:vertAlign w:val="superscript"/>
                </w:rPr>
                <w:t>th</w:t>
              </w:r>
              <w:r w:rsidR="000D4A66">
                <w:rPr>
                  <w:rStyle w:val="ContactInfoChar"/>
                </w:rPr>
                <w:t xml:space="preserve"> Avenue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3611BA">
                <w:rPr>
                  <w:rStyle w:val="ContactInfoChar"/>
                </w:rPr>
                <w:t xml:space="preserve">Miami Gardens </w:t>
              </w:r>
              <w:r w:rsidR="000D4A66">
                <w:rPr>
                  <w:rStyle w:val="ContactInfoChar"/>
                </w:rPr>
                <w:t>Florida 3</w:t>
              </w:r>
              <w:r w:rsidR="00C221F8">
                <w:rPr>
                  <w:rStyle w:val="ContactInfoChar"/>
                </w:rPr>
                <w:t>3</w:t>
              </w:r>
              <w:r w:rsidR="000D4A66">
                <w:rPr>
                  <w:rStyle w:val="ContactInfoChar"/>
                </w:rPr>
                <w:t>054</w:t>
              </w:r>
            </w:sdtContent>
          </w:sdt>
        </w:p>
      </w:tc>
    </w:tr>
  </w:tbl>
  <w:p w14:paraId="3957BD54" w14:textId="77777777" w:rsidR="001851A9" w:rsidRDefault="00A80E21" w:rsidP="009D5277">
    <w:pPr>
      <w:pStyle w:val="Header"/>
      <w:jc w:val="center"/>
    </w:pPr>
    <w:sdt>
      <w:sdtPr>
        <w:rPr>
          <w:rStyle w:val="ContactInfoChar"/>
        </w:rPr>
        <w:id w:val="7187523"/>
      </w:sdtPr>
      <w:sdtEndPr>
        <w:rPr>
          <w:rStyle w:val="DefaultParagraphFont"/>
          <w:color w:val="auto"/>
          <w:sz w:val="22"/>
        </w:rPr>
      </w:sdtEndPr>
      <w:sdtContent>
        <w:r w:rsidR="00870785">
          <w:rPr>
            <w:rStyle w:val="ContactInfoChar"/>
          </w:rPr>
          <w:t>(</w:t>
        </w:r>
        <w:r w:rsidR="003A2FA8">
          <w:rPr>
            <w:rStyle w:val="ContactInfoChar"/>
          </w:rPr>
          <w:t>786</w:t>
        </w:r>
        <w:r w:rsidR="00870785">
          <w:rPr>
            <w:rStyle w:val="ContactInfoChar"/>
          </w:rPr>
          <w:t xml:space="preserve">) </w:t>
        </w:r>
        <w:r w:rsidR="003A2FA8">
          <w:rPr>
            <w:rStyle w:val="ContactInfoChar"/>
          </w:rPr>
          <w:t>547</w:t>
        </w:r>
        <w:r w:rsidR="00870785">
          <w:rPr>
            <w:rStyle w:val="ContactInfoChar"/>
          </w:rPr>
          <w:t>-</w:t>
        </w:r>
        <w:r w:rsidR="003A2FA8">
          <w:rPr>
            <w:rStyle w:val="ContactInfoChar"/>
          </w:rPr>
          <w:t>1561</w:t>
        </w:r>
      </w:sdtContent>
    </w:sdt>
  </w:p>
  <w:p w14:paraId="760718D4" w14:textId="77777777" w:rsidR="003611BA" w:rsidRPr="003611BA" w:rsidRDefault="003611BA" w:rsidP="009D5277">
    <w:pPr>
      <w:pStyle w:val="Header"/>
      <w:jc w:val="center"/>
      <w:rPr>
        <w:sz w:val="24"/>
      </w:rPr>
    </w:pPr>
    <w:r w:rsidRPr="003611BA">
      <w:rPr>
        <w:sz w:val="24"/>
      </w:rPr>
      <w:t>Chenjiusheng</w:t>
    </w:r>
    <w:r>
      <w:rPr>
        <w:sz w:val="24"/>
      </w:rPr>
      <w:t>1992@gmail</w:t>
    </w:r>
    <w:r w:rsidRPr="003611BA">
      <w:rPr>
        <w:sz w:val="24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F0E"/>
    <w:multiLevelType w:val="hybridMultilevel"/>
    <w:tmpl w:val="79B20E4E"/>
    <w:lvl w:ilvl="0" w:tplc="04090001">
      <w:start w:val="1"/>
      <w:numFmt w:val="bullet"/>
      <w:lvlText w:val="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1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2EC"/>
    <w:multiLevelType w:val="hybridMultilevel"/>
    <w:tmpl w:val="2CF63A0E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3" w15:restartNumberingAfterBreak="0">
    <w:nsid w:val="13BF2B78"/>
    <w:multiLevelType w:val="hybridMultilevel"/>
    <w:tmpl w:val="C970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00C8"/>
    <w:multiLevelType w:val="hybridMultilevel"/>
    <w:tmpl w:val="C40C74C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71764"/>
    <w:multiLevelType w:val="hybridMultilevel"/>
    <w:tmpl w:val="0FF4674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906B5"/>
    <w:multiLevelType w:val="hybridMultilevel"/>
    <w:tmpl w:val="02E448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405E1C93"/>
    <w:multiLevelType w:val="hybridMultilevel"/>
    <w:tmpl w:val="EF2AC2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970D2F"/>
    <w:multiLevelType w:val="hybridMultilevel"/>
    <w:tmpl w:val="EB0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D05F1"/>
    <w:multiLevelType w:val="hybridMultilevel"/>
    <w:tmpl w:val="B462BBE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4976094E"/>
    <w:multiLevelType w:val="hybridMultilevel"/>
    <w:tmpl w:val="2C18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36077"/>
    <w:multiLevelType w:val="hybridMultilevel"/>
    <w:tmpl w:val="EE98F61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1C16863"/>
    <w:multiLevelType w:val="hybridMultilevel"/>
    <w:tmpl w:val="33CC94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67F20C8C"/>
    <w:multiLevelType w:val="hybridMultilevel"/>
    <w:tmpl w:val="C95A40B6"/>
    <w:lvl w:ilvl="0" w:tplc="04090001">
      <w:start w:val="1"/>
      <w:numFmt w:val="bullet"/>
      <w:lvlText w:val="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16" w15:restartNumberingAfterBreak="0">
    <w:nsid w:val="68AB4686"/>
    <w:multiLevelType w:val="hybridMultilevel"/>
    <w:tmpl w:val="6CB6F9AA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63A7C"/>
    <w:multiLevelType w:val="hybridMultilevel"/>
    <w:tmpl w:val="CA10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9"/>
  </w:num>
  <w:num w:numId="5">
    <w:abstractNumId w:val="17"/>
  </w:num>
  <w:num w:numId="6">
    <w:abstractNumId w:val="9"/>
  </w:num>
  <w:num w:numId="7">
    <w:abstractNumId w:val="16"/>
  </w:num>
  <w:num w:numId="8">
    <w:abstractNumId w:val="12"/>
  </w:num>
  <w:num w:numId="9">
    <w:abstractNumId w:val="4"/>
  </w:num>
  <w:num w:numId="10">
    <w:abstractNumId w:val="14"/>
  </w:num>
  <w:num w:numId="11">
    <w:abstractNumId w:val="2"/>
  </w:num>
  <w:num w:numId="12">
    <w:abstractNumId w:val="5"/>
  </w:num>
  <w:num w:numId="13">
    <w:abstractNumId w:val="15"/>
  </w:num>
  <w:num w:numId="14">
    <w:abstractNumId w:val="0"/>
  </w:num>
  <w:num w:numId="15">
    <w:abstractNumId w:val="11"/>
  </w:num>
  <w:num w:numId="16">
    <w:abstractNumId w:val="7"/>
  </w:num>
  <w:num w:numId="17">
    <w:abstractNumId w:val="18"/>
  </w:num>
  <w:num w:numId="18">
    <w:abstractNumId w:val="3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A66"/>
    <w:rsid w:val="00052E97"/>
    <w:rsid w:val="000745C0"/>
    <w:rsid w:val="000B753E"/>
    <w:rsid w:val="000D4A66"/>
    <w:rsid w:val="000F4408"/>
    <w:rsid w:val="00150221"/>
    <w:rsid w:val="00154A81"/>
    <w:rsid w:val="00167D56"/>
    <w:rsid w:val="001851A9"/>
    <w:rsid w:val="00191B3E"/>
    <w:rsid w:val="001D5BD3"/>
    <w:rsid w:val="001F0B70"/>
    <w:rsid w:val="002441A5"/>
    <w:rsid w:val="00265834"/>
    <w:rsid w:val="0028107D"/>
    <w:rsid w:val="002E100E"/>
    <w:rsid w:val="003611BA"/>
    <w:rsid w:val="003806F4"/>
    <w:rsid w:val="003A2FA8"/>
    <w:rsid w:val="003C7BA7"/>
    <w:rsid w:val="003F51EC"/>
    <w:rsid w:val="003F7CDE"/>
    <w:rsid w:val="00432F23"/>
    <w:rsid w:val="004602A2"/>
    <w:rsid w:val="00491612"/>
    <w:rsid w:val="005052AE"/>
    <w:rsid w:val="00554095"/>
    <w:rsid w:val="005603F2"/>
    <w:rsid w:val="005A53F6"/>
    <w:rsid w:val="005C23F7"/>
    <w:rsid w:val="005D3737"/>
    <w:rsid w:val="005F001F"/>
    <w:rsid w:val="00605781"/>
    <w:rsid w:val="006717F0"/>
    <w:rsid w:val="006A6AB2"/>
    <w:rsid w:val="006B765D"/>
    <w:rsid w:val="0070313C"/>
    <w:rsid w:val="0074623F"/>
    <w:rsid w:val="00756583"/>
    <w:rsid w:val="007565AC"/>
    <w:rsid w:val="00777FEC"/>
    <w:rsid w:val="00794323"/>
    <w:rsid w:val="007A7DB0"/>
    <w:rsid w:val="007D3C4A"/>
    <w:rsid w:val="007E1325"/>
    <w:rsid w:val="0082025E"/>
    <w:rsid w:val="00870785"/>
    <w:rsid w:val="008B0F73"/>
    <w:rsid w:val="00913F13"/>
    <w:rsid w:val="009425A3"/>
    <w:rsid w:val="009D5277"/>
    <w:rsid w:val="00A003F2"/>
    <w:rsid w:val="00A11C70"/>
    <w:rsid w:val="00A64139"/>
    <w:rsid w:val="00A80E21"/>
    <w:rsid w:val="00AA1866"/>
    <w:rsid w:val="00AC06D3"/>
    <w:rsid w:val="00AD5AF1"/>
    <w:rsid w:val="00BB6612"/>
    <w:rsid w:val="00BF2D7C"/>
    <w:rsid w:val="00C221F8"/>
    <w:rsid w:val="00C41539"/>
    <w:rsid w:val="00C415E9"/>
    <w:rsid w:val="00C70AD1"/>
    <w:rsid w:val="00CD0451"/>
    <w:rsid w:val="00D413D2"/>
    <w:rsid w:val="00D96883"/>
    <w:rsid w:val="00DA1CE9"/>
    <w:rsid w:val="00DC22C4"/>
    <w:rsid w:val="00E17903"/>
    <w:rsid w:val="00E722FF"/>
    <w:rsid w:val="00F050C6"/>
    <w:rsid w:val="00F05134"/>
    <w:rsid w:val="00F51F17"/>
    <w:rsid w:val="00F5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278BF"/>
  <w15:docId w15:val="{296E5F52-301D-4496-901E-E37537C6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F0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rsid w:val="001F0B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76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6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6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6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65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3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imoncjs.github.io/simonchen.github.io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3466367A3F4C928B2799E7D647E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9117A-C334-404B-8EF8-084FBCE0E2D2}"/>
      </w:docPartPr>
      <w:docPartBody>
        <w:p w:rsidR="004729F3" w:rsidRDefault="001B7BF2">
          <w:pPr>
            <w:pStyle w:val="D93466367A3F4C928B2799E7D647E51C"/>
          </w:pPr>
          <w:r>
            <w:t>Objectives</w:t>
          </w:r>
        </w:p>
      </w:docPartBody>
    </w:docPart>
    <w:docPart>
      <w:docPartPr>
        <w:name w:val="4EEAD3AB2937451E82351E1DFCB8D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EF89-E86B-409F-8E82-D199622326EF}"/>
      </w:docPartPr>
      <w:docPartBody>
        <w:p w:rsidR="004729F3" w:rsidRDefault="001B7BF2">
          <w:pPr>
            <w:pStyle w:val="4EEAD3AB2937451E82351E1DFCB8DABF"/>
          </w:pPr>
          <w:r w:rsidRPr="003F51EC">
            <w:t>Describe your career goal or ideal job.</w:t>
          </w:r>
        </w:p>
      </w:docPartBody>
    </w:docPart>
    <w:docPart>
      <w:docPartPr>
        <w:name w:val="3294CD65C022487D944845C314B82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729BB-14FB-4079-B893-D4817F999E87}"/>
      </w:docPartPr>
      <w:docPartBody>
        <w:p w:rsidR="00E86AAB" w:rsidRDefault="002C74C6" w:rsidP="002C74C6">
          <w:pPr>
            <w:pStyle w:val="3294CD65C022487D944845C314B8234B"/>
          </w:pPr>
          <w:r w:rsidRPr="003F51EC">
            <w:t>Special Award / accomplishment or degree minor</w:t>
          </w:r>
        </w:p>
      </w:docPartBody>
    </w:docPart>
    <w:docPart>
      <w:docPartPr>
        <w:name w:val="E521CCB794B743D1BD5CA210C6F03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08EA-1891-4480-83BE-52C591ED999C}"/>
      </w:docPartPr>
      <w:docPartBody>
        <w:p w:rsidR="00E86AAB" w:rsidRDefault="002C74C6" w:rsidP="002C74C6">
          <w:pPr>
            <w:pStyle w:val="E521CCB794B743D1BD5CA210C6F03D14"/>
          </w:pPr>
          <w:r w:rsidRPr="003F51EC">
            <w:t>Special Award / accomplishment or degree minor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4C2"/>
    <w:rsid w:val="00113331"/>
    <w:rsid w:val="00172443"/>
    <w:rsid w:val="001B7BF2"/>
    <w:rsid w:val="002C74C6"/>
    <w:rsid w:val="00314BED"/>
    <w:rsid w:val="004729F3"/>
    <w:rsid w:val="007D1F05"/>
    <w:rsid w:val="009403DD"/>
    <w:rsid w:val="009C0230"/>
    <w:rsid w:val="00A02947"/>
    <w:rsid w:val="00A3242F"/>
    <w:rsid w:val="00B7734E"/>
    <w:rsid w:val="00C953CC"/>
    <w:rsid w:val="00CF04C2"/>
    <w:rsid w:val="00D97232"/>
    <w:rsid w:val="00DF48BF"/>
    <w:rsid w:val="00E61AB3"/>
    <w:rsid w:val="00E70AB7"/>
    <w:rsid w:val="00E86AAB"/>
    <w:rsid w:val="00E92BBB"/>
    <w:rsid w:val="00FB5433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3466367A3F4C928B2799E7D647E51C">
    <w:name w:val="D93466367A3F4C928B2799E7D647E51C"/>
    <w:pPr>
      <w:widowControl w:val="0"/>
      <w:jc w:val="both"/>
    </w:pPr>
  </w:style>
  <w:style w:type="paragraph" w:customStyle="1" w:styleId="4EEAD3AB2937451E82351E1DFCB8DABF">
    <w:name w:val="4EEAD3AB2937451E82351E1DFCB8DABF"/>
    <w:pPr>
      <w:widowControl w:val="0"/>
      <w:jc w:val="both"/>
    </w:pPr>
  </w:style>
  <w:style w:type="paragraph" w:customStyle="1" w:styleId="D2B3E8FD8F464A3A863467D8603A42AE">
    <w:name w:val="D2B3E8FD8F464A3A863467D8603A42AE"/>
    <w:pPr>
      <w:widowControl w:val="0"/>
      <w:jc w:val="both"/>
    </w:pPr>
  </w:style>
  <w:style w:type="paragraph" w:customStyle="1" w:styleId="110A2CBDF7494621A95065439672B85D">
    <w:name w:val="110A2CBDF7494621A95065439672B85D"/>
    <w:pPr>
      <w:widowControl w:val="0"/>
      <w:jc w:val="both"/>
    </w:pPr>
  </w:style>
  <w:style w:type="paragraph" w:customStyle="1" w:styleId="8836D5F718D34571964E0C03CECD4C27">
    <w:name w:val="8836D5F718D34571964E0C03CECD4C27"/>
    <w:pPr>
      <w:widowControl w:val="0"/>
      <w:jc w:val="both"/>
    </w:pPr>
  </w:style>
  <w:style w:type="paragraph" w:customStyle="1" w:styleId="2CADC23D06544680A2BC2196D1DC3D06">
    <w:name w:val="2CADC23D06544680A2BC2196D1DC3D06"/>
    <w:pPr>
      <w:widowControl w:val="0"/>
      <w:jc w:val="both"/>
    </w:pPr>
  </w:style>
  <w:style w:type="paragraph" w:customStyle="1" w:styleId="7F44A32A27E84317B3E2E16FB5AB23AA">
    <w:name w:val="7F44A32A27E84317B3E2E16FB5AB23AA"/>
    <w:pPr>
      <w:widowControl w:val="0"/>
      <w:jc w:val="both"/>
    </w:pPr>
  </w:style>
  <w:style w:type="paragraph" w:customStyle="1" w:styleId="F7A003FD8BA845D394CE99A29E2D16DD">
    <w:name w:val="F7A003FD8BA845D394CE99A29E2D16DD"/>
    <w:pPr>
      <w:widowControl w:val="0"/>
      <w:jc w:val="both"/>
    </w:pPr>
  </w:style>
  <w:style w:type="paragraph" w:customStyle="1" w:styleId="0277D1F6AFED40898D4F5BA3BC8ACA19">
    <w:name w:val="0277D1F6AFED40898D4F5BA3BC8ACA19"/>
    <w:pPr>
      <w:widowControl w:val="0"/>
      <w:jc w:val="both"/>
    </w:pPr>
  </w:style>
  <w:style w:type="paragraph" w:customStyle="1" w:styleId="FBA0587E3761428CA095A7060547CC60">
    <w:name w:val="FBA0587E3761428CA095A7060547CC60"/>
    <w:pPr>
      <w:widowControl w:val="0"/>
      <w:jc w:val="both"/>
    </w:pPr>
  </w:style>
  <w:style w:type="paragraph" w:customStyle="1" w:styleId="B8EA703477E9424C87FACB4D2C85B1B6">
    <w:name w:val="B8EA703477E9424C87FACB4D2C85B1B6"/>
    <w:pPr>
      <w:widowControl w:val="0"/>
      <w:jc w:val="both"/>
    </w:pPr>
  </w:style>
  <w:style w:type="paragraph" w:customStyle="1" w:styleId="FC86F122FF654049997A27C1D7E810F1">
    <w:name w:val="FC86F122FF654049997A27C1D7E810F1"/>
    <w:pPr>
      <w:widowControl w:val="0"/>
      <w:jc w:val="both"/>
    </w:pPr>
  </w:style>
  <w:style w:type="paragraph" w:customStyle="1" w:styleId="85FF920C34E84451838E6C4600BB9F47">
    <w:name w:val="85FF920C34E84451838E6C4600BB9F47"/>
    <w:pPr>
      <w:widowControl w:val="0"/>
      <w:jc w:val="both"/>
    </w:pPr>
  </w:style>
  <w:style w:type="paragraph" w:customStyle="1" w:styleId="1E0459A94EE4476D92F49058874194C9">
    <w:name w:val="1E0459A94EE4476D92F49058874194C9"/>
    <w:pPr>
      <w:widowControl w:val="0"/>
      <w:jc w:val="both"/>
    </w:pPr>
  </w:style>
  <w:style w:type="paragraph" w:customStyle="1" w:styleId="BFEDA2C98C804B93A24B7AF02B9F0332">
    <w:name w:val="BFEDA2C98C804B93A24B7AF02B9F0332"/>
    <w:pPr>
      <w:widowControl w:val="0"/>
      <w:jc w:val="both"/>
    </w:pPr>
  </w:style>
  <w:style w:type="paragraph" w:customStyle="1" w:styleId="501CF3848D2F49C581D43AA1F5093B7A">
    <w:name w:val="501CF3848D2F49C581D43AA1F5093B7A"/>
    <w:pPr>
      <w:widowControl w:val="0"/>
      <w:jc w:val="both"/>
    </w:pPr>
  </w:style>
  <w:style w:type="paragraph" w:customStyle="1" w:styleId="183C77DFCD92426087ACCF23F3482E1C">
    <w:name w:val="183C77DFCD92426087ACCF23F3482E1C"/>
    <w:pPr>
      <w:widowControl w:val="0"/>
      <w:jc w:val="both"/>
    </w:pPr>
  </w:style>
  <w:style w:type="paragraph" w:customStyle="1" w:styleId="A8CA29868DD94C9DB42CF706620D7674">
    <w:name w:val="A8CA29868DD94C9DB42CF706620D7674"/>
    <w:pPr>
      <w:widowControl w:val="0"/>
      <w:jc w:val="both"/>
    </w:pPr>
  </w:style>
  <w:style w:type="paragraph" w:customStyle="1" w:styleId="E925B82939A341B580ACBBE532F88912">
    <w:name w:val="E925B82939A341B580ACBBE532F88912"/>
    <w:pPr>
      <w:widowControl w:val="0"/>
      <w:jc w:val="both"/>
    </w:pPr>
  </w:style>
  <w:style w:type="paragraph" w:customStyle="1" w:styleId="0702AE96E1174278AAD8C2FC560365B2">
    <w:name w:val="0702AE96E1174278AAD8C2FC560365B2"/>
    <w:pPr>
      <w:widowControl w:val="0"/>
      <w:jc w:val="both"/>
    </w:pPr>
  </w:style>
  <w:style w:type="paragraph" w:customStyle="1" w:styleId="F69B4DE9D1724BD5A68B7F16AB9CA632">
    <w:name w:val="F69B4DE9D1724BD5A68B7F16AB9CA632"/>
    <w:pPr>
      <w:widowControl w:val="0"/>
      <w:jc w:val="both"/>
    </w:pPr>
  </w:style>
  <w:style w:type="paragraph" w:customStyle="1" w:styleId="A4BA8B2DDF3E42F08D124FA5526107E0">
    <w:name w:val="A4BA8B2DDF3E42F08D124FA5526107E0"/>
    <w:pPr>
      <w:widowControl w:val="0"/>
      <w:jc w:val="both"/>
    </w:pPr>
  </w:style>
  <w:style w:type="paragraph" w:customStyle="1" w:styleId="093C823D473F406599CA639B91C36213">
    <w:name w:val="093C823D473F406599CA639B91C36213"/>
    <w:pPr>
      <w:widowControl w:val="0"/>
      <w:jc w:val="both"/>
    </w:pPr>
  </w:style>
  <w:style w:type="paragraph" w:customStyle="1" w:styleId="018AE6010D7E4F40A1F999B909B70B14">
    <w:name w:val="018AE6010D7E4F40A1F999B909B70B14"/>
    <w:pPr>
      <w:widowControl w:val="0"/>
      <w:jc w:val="both"/>
    </w:pPr>
  </w:style>
  <w:style w:type="paragraph" w:customStyle="1" w:styleId="A6EF2D0C007F48008828D64536490B8D">
    <w:name w:val="A6EF2D0C007F48008828D64536490B8D"/>
    <w:pPr>
      <w:widowControl w:val="0"/>
      <w:jc w:val="both"/>
    </w:pPr>
  </w:style>
  <w:style w:type="paragraph" w:customStyle="1" w:styleId="05615B51655645BC8038F3E201CC3F2E">
    <w:name w:val="05615B51655645BC8038F3E201CC3F2E"/>
    <w:pPr>
      <w:widowControl w:val="0"/>
      <w:jc w:val="both"/>
    </w:pPr>
  </w:style>
  <w:style w:type="paragraph" w:customStyle="1" w:styleId="EBAE8FAE8DED42A084D57839394FDA7A">
    <w:name w:val="EBAE8FAE8DED42A084D57839394FDA7A"/>
    <w:pPr>
      <w:widowControl w:val="0"/>
      <w:jc w:val="both"/>
    </w:pPr>
  </w:style>
  <w:style w:type="paragraph" w:customStyle="1" w:styleId="C59ADB3906234CF7AD42FE488F185B9A">
    <w:name w:val="C59ADB3906234CF7AD42FE488F185B9A"/>
    <w:pPr>
      <w:widowControl w:val="0"/>
      <w:jc w:val="both"/>
    </w:pPr>
  </w:style>
  <w:style w:type="paragraph" w:customStyle="1" w:styleId="B73DA2DDB107482385A5C200ECF78447">
    <w:name w:val="B73DA2DDB107482385A5C200ECF78447"/>
    <w:pPr>
      <w:widowControl w:val="0"/>
      <w:jc w:val="both"/>
    </w:pPr>
  </w:style>
  <w:style w:type="paragraph" w:customStyle="1" w:styleId="88B1F30C5A374F54A9DE10AA1D1675A1">
    <w:name w:val="88B1F30C5A374F54A9DE10AA1D1675A1"/>
    <w:pPr>
      <w:widowControl w:val="0"/>
      <w:jc w:val="both"/>
    </w:pPr>
  </w:style>
  <w:style w:type="paragraph" w:customStyle="1" w:styleId="C1268DD6FAAC409BB123DAA9E92CAA37">
    <w:name w:val="C1268DD6FAAC409BB123DAA9E92CAA37"/>
    <w:pPr>
      <w:widowControl w:val="0"/>
      <w:jc w:val="both"/>
    </w:pPr>
  </w:style>
  <w:style w:type="paragraph" w:customStyle="1" w:styleId="9A1FB7F117334A8E88A442F34FD845AA">
    <w:name w:val="9A1FB7F117334A8E88A442F34FD845AA"/>
    <w:pPr>
      <w:widowControl w:val="0"/>
      <w:jc w:val="both"/>
    </w:pPr>
  </w:style>
  <w:style w:type="paragraph" w:customStyle="1" w:styleId="35C29AB5724C48C1B25298AA283942ED">
    <w:name w:val="35C29AB5724C48C1B25298AA283942ED"/>
    <w:pPr>
      <w:widowControl w:val="0"/>
      <w:jc w:val="both"/>
    </w:pPr>
  </w:style>
  <w:style w:type="paragraph" w:customStyle="1" w:styleId="83AF0EF412BE4D218E5DACBFEAA8DE90">
    <w:name w:val="83AF0EF412BE4D218E5DACBFEAA8DE90"/>
    <w:pPr>
      <w:widowControl w:val="0"/>
      <w:jc w:val="both"/>
    </w:pPr>
  </w:style>
  <w:style w:type="paragraph" w:customStyle="1" w:styleId="6B1956E69CCA4D19B220EE989F9CE0B8">
    <w:name w:val="6B1956E69CCA4D19B220EE989F9CE0B8"/>
    <w:pPr>
      <w:widowControl w:val="0"/>
      <w:jc w:val="both"/>
    </w:pPr>
  </w:style>
  <w:style w:type="paragraph" w:customStyle="1" w:styleId="CF4A4C04C7A04F7C99DF33BD8041EA30">
    <w:name w:val="CF4A4C04C7A04F7C99DF33BD8041EA30"/>
    <w:pPr>
      <w:widowControl w:val="0"/>
      <w:jc w:val="both"/>
    </w:pPr>
  </w:style>
  <w:style w:type="paragraph" w:customStyle="1" w:styleId="D29C231599AC44FEB65DE31D8E4B9A10">
    <w:name w:val="D29C231599AC44FEB65DE31D8E4B9A10"/>
    <w:pPr>
      <w:widowControl w:val="0"/>
      <w:jc w:val="both"/>
    </w:pPr>
  </w:style>
  <w:style w:type="paragraph" w:customStyle="1" w:styleId="06C886C19F1A4FA98148DDFDA0B89185">
    <w:name w:val="06C886C19F1A4FA98148DDFDA0B89185"/>
    <w:pPr>
      <w:widowControl w:val="0"/>
      <w:jc w:val="both"/>
    </w:pPr>
  </w:style>
  <w:style w:type="paragraph" w:customStyle="1" w:styleId="9E678192616045A79259103CD13B5BB2">
    <w:name w:val="9E678192616045A79259103CD13B5BB2"/>
    <w:pPr>
      <w:widowControl w:val="0"/>
      <w:jc w:val="both"/>
    </w:pPr>
  </w:style>
  <w:style w:type="paragraph" w:customStyle="1" w:styleId="1585FA5C56584ACF92119AF57D5FF02B">
    <w:name w:val="1585FA5C56584ACF92119AF57D5FF02B"/>
    <w:pPr>
      <w:widowControl w:val="0"/>
      <w:jc w:val="both"/>
    </w:pPr>
  </w:style>
  <w:style w:type="paragraph" w:customStyle="1" w:styleId="328A9EA18BEE49CF9517FA1E5630FC92">
    <w:name w:val="328A9EA18BEE49CF9517FA1E5630FC92"/>
    <w:pPr>
      <w:widowControl w:val="0"/>
      <w:jc w:val="both"/>
    </w:pPr>
  </w:style>
  <w:style w:type="paragraph" w:customStyle="1" w:styleId="79FF4ADEC31E4E6C94F5301D47C75EE3">
    <w:name w:val="79FF4ADEC31E4E6C94F5301D47C75EE3"/>
    <w:pPr>
      <w:widowControl w:val="0"/>
      <w:jc w:val="both"/>
    </w:pPr>
  </w:style>
  <w:style w:type="paragraph" w:customStyle="1" w:styleId="09E556032B82433782D64FC54CF89C0C">
    <w:name w:val="09E556032B82433782D64FC54CF89C0C"/>
    <w:pPr>
      <w:widowControl w:val="0"/>
      <w:jc w:val="both"/>
    </w:pPr>
  </w:style>
  <w:style w:type="paragraph" w:customStyle="1" w:styleId="28471E4B91834954A08B24CBE2BCDBB4">
    <w:name w:val="28471E4B91834954A08B24CBE2BCDBB4"/>
    <w:pPr>
      <w:widowControl w:val="0"/>
      <w:jc w:val="both"/>
    </w:pPr>
  </w:style>
  <w:style w:type="paragraph" w:customStyle="1" w:styleId="8297FCA081764964986E489942A6090F">
    <w:name w:val="8297FCA081764964986E489942A6090F"/>
    <w:pPr>
      <w:widowControl w:val="0"/>
      <w:jc w:val="both"/>
    </w:pPr>
  </w:style>
  <w:style w:type="paragraph" w:customStyle="1" w:styleId="A6B20D9006AE4D94B567D4D8BD09BE09">
    <w:name w:val="A6B20D9006AE4D94B567D4D8BD09BE09"/>
    <w:pPr>
      <w:widowControl w:val="0"/>
      <w:jc w:val="both"/>
    </w:pPr>
  </w:style>
  <w:style w:type="paragraph" w:customStyle="1" w:styleId="97204034097D498091F914B88294EE08">
    <w:name w:val="97204034097D498091F914B88294EE08"/>
    <w:pPr>
      <w:widowControl w:val="0"/>
      <w:jc w:val="both"/>
    </w:pPr>
  </w:style>
  <w:style w:type="paragraph" w:customStyle="1" w:styleId="4CA1BF85D7D5423A96227BB609D0A838">
    <w:name w:val="4CA1BF85D7D5423A96227BB609D0A838"/>
    <w:pPr>
      <w:widowControl w:val="0"/>
      <w:jc w:val="both"/>
    </w:pPr>
  </w:style>
  <w:style w:type="paragraph" w:customStyle="1" w:styleId="742D93CB87D142B599E0B33FFB75428C">
    <w:name w:val="742D93CB87D142B599E0B33FFB75428C"/>
    <w:pPr>
      <w:widowControl w:val="0"/>
      <w:jc w:val="both"/>
    </w:pPr>
  </w:style>
  <w:style w:type="paragraph" w:customStyle="1" w:styleId="149C66F820734DD08B12F9EB22AD1EDB">
    <w:name w:val="149C66F820734DD08B12F9EB22AD1EDB"/>
    <w:pPr>
      <w:widowControl w:val="0"/>
      <w:jc w:val="both"/>
    </w:pPr>
  </w:style>
  <w:style w:type="paragraph" w:customStyle="1" w:styleId="160A4AD556524F7DBD1813A2FC3CE2A9">
    <w:name w:val="160A4AD556524F7DBD1813A2FC3CE2A9"/>
    <w:pPr>
      <w:widowControl w:val="0"/>
      <w:jc w:val="both"/>
    </w:pPr>
  </w:style>
  <w:style w:type="paragraph" w:customStyle="1" w:styleId="4AC1CE5F19FF4B279A86E9C8F8C77442">
    <w:name w:val="4AC1CE5F19FF4B279A86E9C8F8C77442"/>
    <w:pPr>
      <w:widowControl w:val="0"/>
      <w:jc w:val="both"/>
    </w:pPr>
  </w:style>
  <w:style w:type="paragraph" w:customStyle="1" w:styleId="850AA04357534AFC87FACCA58508CA50">
    <w:name w:val="850AA04357534AFC87FACCA58508CA50"/>
    <w:pPr>
      <w:widowControl w:val="0"/>
      <w:jc w:val="both"/>
    </w:pPr>
  </w:style>
  <w:style w:type="paragraph" w:customStyle="1" w:styleId="672F9A9A7F0C4E5B8ADB2198D4B2816D">
    <w:name w:val="672F9A9A7F0C4E5B8ADB2198D4B2816D"/>
    <w:pPr>
      <w:widowControl w:val="0"/>
      <w:jc w:val="both"/>
    </w:pPr>
  </w:style>
  <w:style w:type="paragraph" w:customStyle="1" w:styleId="36F693AC92C8465D85D8C6A7C5B558C1">
    <w:name w:val="36F693AC92C8465D85D8C6A7C5B558C1"/>
    <w:pPr>
      <w:widowControl w:val="0"/>
      <w:jc w:val="both"/>
    </w:pPr>
  </w:style>
  <w:style w:type="paragraph" w:customStyle="1" w:styleId="154BDA2A874E421A97CD87B20B77AFDC">
    <w:name w:val="154BDA2A874E421A97CD87B20B77AFDC"/>
    <w:pPr>
      <w:widowControl w:val="0"/>
      <w:jc w:val="both"/>
    </w:pPr>
  </w:style>
  <w:style w:type="paragraph" w:customStyle="1" w:styleId="6B38E0B3345D469C9E241EB4AF9AED84">
    <w:name w:val="6B38E0B3345D469C9E241EB4AF9AED84"/>
    <w:pPr>
      <w:widowControl w:val="0"/>
      <w:jc w:val="both"/>
    </w:pPr>
  </w:style>
  <w:style w:type="paragraph" w:customStyle="1" w:styleId="7E791DC3BF3C4BAE92BEFCD900CB5CB4">
    <w:name w:val="7E791DC3BF3C4BAE92BEFCD900CB5CB4"/>
    <w:pPr>
      <w:widowControl w:val="0"/>
      <w:jc w:val="both"/>
    </w:pPr>
  </w:style>
  <w:style w:type="paragraph" w:customStyle="1" w:styleId="F35CB4AEB58B4E118A73181F238F0F5D">
    <w:name w:val="F35CB4AEB58B4E118A73181F238F0F5D"/>
    <w:pPr>
      <w:widowControl w:val="0"/>
      <w:jc w:val="both"/>
    </w:pPr>
  </w:style>
  <w:style w:type="paragraph" w:customStyle="1" w:styleId="44A0E939724A4DEE929F55298050747E">
    <w:name w:val="44A0E939724A4DEE929F55298050747E"/>
    <w:pPr>
      <w:widowControl w:val="0"/>
      <w:jc w:val="both"/>
    </w:pPr>
  </w:style>
  <w:style w:type="paragraph" w:customStyle="1" w:styleId="42F327112F3A4153A6225829E3EE8865">
    <w:name w:val="42F327112F3A4153A6225829E3EE8865"/>
    <w:rsid w:val="00CF04C2"/>
    <w:pPr>
      <w:widowControl w:val="0"/>
      <w:jc w:val="both"/>
    </w:pPr>
  </w:style>
  <w:style w:type="paragraph" w:customStyle="1" w:styleId="424EA2EDC1B248509A0923573180C058">
    <w:name w:val="424EA2EDC1B248509A0923573180C058"/>
    <w:rsid w:val="00CF04C2"/>
    <w:pPr>
      <w:widowControl w:val="0"/>
      <w:jc w:val="both"/>
    </w:pPr>
  </w:style>
  <w:style w:type="paragraph" w:customStyle="1" w:styleId="F1B57EB0FF98476A8240D2A762A58B4D">
    <w:name w:val="F1B57EB0FF98476A8240D2A762A58B4D"/>
    <w:rsid w:val="00CF04C2"/>
    <w:pPr>
      <w:widowControl w:val="0"/>
      <w:jc w:val="both"/>
    </w:pPr>
  </w:style>
  <w:style w:type="paragraph" w:customStyle="1" w:styleId="0118C6A127404DD4BA199A521C70996E">
    <w:name w:val="0118C6A127404DD4BA199A521C70996E"/>
    <w:rsid w:val="00CF04C2"/>
    <w:pPr>
      <w:widowControl w:val="0"/>
      <w:jc w:val="both"/>
    </w:pPr>
  </w:style>
  <w:style w:type="paragraph" w:customStyle="1" w:styleId="10251D9C61C446BE9A072CBF82872989">
    <w:name w:val="10251D9C61C446BE9A072CBF82872989"/>
    <w:rsid w:val="00CF04C2"/>
    <w:pPr>
      <w:widowControl w:val="0"/>
      <w:jc w:val="both"/>
    </w:pPr>
  </w:style>
  <w:style w:type="paragraph" w:customStyle="1" w:styleId="9D08B3EBA79C4856A6CF8A6179C57134">
    <w:name w:val="9D08B3EBA79C4856A6CF8A6179C57134"/>
    <w:rsid w:val="00CF04C2"/>
    <w:pPr>
      <w:widowControl w:val="0"/>
      <w:jc w:val="both"/>
    </w:pPr>
  </w:style>
  <w:style w:type="paragraph" w:customStyle="1" w:styleId="1323FAC23E274F0096E0A577A3D622E1">
    <w:name w:val="1323FAC23E274F0096E0A577A3D622E1"/>
    <w:rsid w:val="00CF04C2"/>
    <w:pPr>
      <w:widowControl w:val="0"/>
      <w:jc w:val="both"/>
    </w:pPr>
  </w:style>
  <w:style w:type="paragraph" w:customStyle="1" w:styleId="91012F18645D4DFE87F39C57F1B7036A">
    <w:name w:val="91012F18645D4DFE87F39C57F1B7036A"/>
    <w:rsid w:val="00CF04C2"/>
    <w:pPr>
      <w:widowControl w:val="0"/>
      <w:jc w:val="both"/>
    </w:pPr>
  </w:style>
  <w:style w:type="paragraph" w:customStyle="1" w:styleId="F0C330C1B1804AD9AE43F90EE623D8C3">
    <w:name w:val="F0C330C1B1804AD9AE43F90EE623D8C3"/>
    <w:rsid w:val="00CF04C2"/>
    <w:pPr>
      <w:widowControl w:val="0"/>
      <w:jc w:val="both"/>
    </w:pPr>
  </w:style>
  <w:style w:type="paragraph" w:customStyle="1" w:styleId="B0E52CD36F564BB0B69AE9338DDAAD47">
    <w:name w:val="B0E52CD36F564BB0B69AE9338DDAAD47"/>
    <w:rsid w:val="00CF04C2"/>
    <w:pPr>
      <w:widowControl w:val="0"/>
      <w:jc w:val="both"/>
    </w:pPr>
  </w:style>
  <w:style w:type="paragraph" w:customStyle="1" w:styleId="D850F5B37F044F3382AC2CF75D01CCF9">
    <w:name w:val="D850F5B37F044F3382AC2CF75D01CCF9"/>
    <w:rsid w:val="00CF04C2"/>
    <w:pPr>
      <w:widowControl w:val="0"/>
      <w:jc w:val="both"/>
    </w:pPr>
  </w:style>
  <w:style w:type="paragraph" w:customStyle="1" w:styleId="06A19AAEA2984D6A8A9B019672C545C3">
    <w:name w:val="06A19AAEA2984D6A8A9B019672C545C3"/>
    <w:rsid w:val="00CF04C2"/>
    <w:pPr>
      <w:widowControl w:val="0"/>
      <w:jc w:val="both"/>
    </w:pPr>
  </w:style>
  <w:style w:type="paragraph" w:customStyle="1" w:styleId="FCB497D0C1324B7CA085F4C12A6AFBD8">
    <w:name w:val="FCB497D0C1324B7CA085F4C12A6AFBD8"/>
    <w:rsid w:val="00CF04C2"/>
    <w:pPr>
      <w:widowControl w:val="0"/>
      <w:jc w:val="both"/>
    </w:pPr>
  </w:style>
  <w:style w:type="paragraph" w:customStyle="1" w:styleId="C15F5F755B844DD4B06A28CC3E16F53F">
    <w:name w:val="C15F5F755B844DD4B06A28CC3E16F53F"/>
    <w:rsid w:val="00CF04C2"/>
    <w:pPr>
      <w:widowControl w:val="0"/>
      <w:jc w:val="both"/>
    </w:pPr>
  </w:style>
  <w:style w:type="paragraph" w:customStyle="1" w:styleId="19E869C5A9F748DBB6F44E6CDE156130">
    <w:name w:val="19E869C5A9F748DBB6F44E6CDE156130"/>
    <w:rsid w:val="00CF04C2"/>
    <w:pPr>
      <w:widowControl w:val="0"/>
      <w:jc w:val="both"/>
    </w:pPr>
  </w:style>
  <w:style w:type="paragraph" w:customStyle="1" w:styleId="4FC2297884B945B3B0A5CDE298AECBBB">
    <w:name w:val="4FC2297884B945B3B0A5CDE298AECBBB"/>
    <w:rsid w:val="00CF04C2"/>
    <w:pPr>
      <w:widowControl w:val="0"/>
      <w:jc w:val="both"/>
    </w:pPr>
  </w:style>
  <w:style w:type="paragraph" w:customStyle="1" w:styleId="B6CE31D7FDDD485D939DF1E2942A7656">
    <w:name w:val="B6CE31D7FDDD485D939DF1E2942A7656"/>
    <w:rsid w:val="00CF04C2"/>
    <w:pPr>
      <w:widowControl w:val="0"/>
      <w:jc w:val="both"/>
    </w:pPr>
  </w:style>
  <w:style w:type="paragraph" w:customStyle="1" w:styleId="3705ED4583A9412EB35BCFDBF5D85258">
    <w:name w:val="3705ED4583A9412EB35BCFDBF5D85258"/>
    <w:rsid w:val="00CF04C2"/>
    <w:pPr>
      <w:widowControl w:val="0"/>
      <w:jc w:val="both"/>
    </w:pPr>
  </w:style>
  <w:style w:type="paragraph" w:customStyle="1" w:styleId="3CB7E47B64694AACBE941351A14531CB">
    <w:name w:val="3CB7E47B64694AACBE941351A14531CB"/>
    <w:rsid w:val="00CF04C2"/>
    <w:pPr>
      <w:widowControl w:val="0"/>
      <w:jc w:val="both"/>
    </w:pPr>
  </w:style>
  <w:style w:type="paragraph" w:customStyle="1" w:styleId="3E04E931B6C244CB8086516E3B0D2471">
    <w:name w:val="3E04E931B6C244CB8086516E3B0D2471"/>
    <w:rsid w:val="00CF04C2"/>
    <w:pPr>
      <w:widowControl w:val="0"/>
      <w:jc w:val="both"/>
    </w:pPr>
  </w:style>
  <w:style w:type="paragraph" w:customStyle="1" w:styleId="D17ED9BCF11D45FABB2C40AC7068CE79">
    <w:name w:val="D17ED9BCF11D45FABB2C40AC7068CE79"/>
    <w:rsid w:val="00CF04C2"/>
    <w:pPr>
      <w:widowControl w:val="0"/>
      <w:jc w:val="both"/>
    </w:pPr>
  </w:style>
  <w:style w:type="paragraph" w:customStyle="1" w:styleId="EA3B591668834EDA841A66CA5F550161">
    <w:name w:val="EA3B591668834EDA841A66CA5F550161"/>
    <w:rsid w:val="00CF04C2"/>
    <w:pPr>
      <w:widowControl w:val="0"/>
      <w:jc w:val="both"/>
    </w:pPr>
  </w:style>
  <w:style w:type="paragraph" w:customStyle="1" w:styleId="F467AB167BD54BCEB91D81FB60128AF8">
    <w:name w:val="F467AB167BD54BCEB91D81FB60128AF8"/>
    <w:rsid w:val="00CF04C2"/>
    <w:pPr>
      <w:widowControl w:val="0"/>
      <w:jc w:val="both"/>
    </w:pPr>
  </w:style>
  <w:style w:type="paragraph" w:customStyle="1" w:styleId="B873D7B82BA9452B827DF3083C75F48F">
    <w:name w:val="B873D7B82BA9452B827DF3083C75F48F"/>
    <w:rsid w:val="00CF04C2"/>
    <w:pPr>
      <w:widowControl w:val="0"/>
      <w:jc w:val="both"/>
    </w:pPr>
  </w:style>
  <w:style w:type="paragraph" w:customStyle="1" w:styleId="F2F64C9ECE5F405D81A170939F6023DB">
    <w:name w:val="F2F64C9ECE5F405D81A170939F6023DB"/>
    <w:rsid w:val="00CF04C2"/>
    <w:pPr>
      <w:widowControl w:val="0"/>
      <w:jc w:val="both"/>
    </w:pPr>
  </w:style>
  <w:style w:type="paragraph" w:customStyle="1" w:styleId="5D72344A157048C5B4422DEDBF726E69">
    <w:name w:val="5D72344A157048C5B4422DEDBF726E69"/>
    <w:rsid w:val="00CF04C2"/>
    <w:pPr>
      <w:widowControl w:val="0"/>
      <w:jc w:val="both"/>
    </w:pPr>
  </w:style>
  <w:style w:type="paragraph" w:customStyle="1" w:styleId="03E0B5228A91486985CD5C84BC630D20">
    <w:name w:val="03E0B5228A91486985CD5C84BC630D20"/>
    <w:rsid w:val="00CF04C2"/>
    <w:pPr>
      <w:widowControl w:val="0"/>
      <w:jc w:val="both"/>
    </w:pPr>
  </w:style>
  <w:style w:type="paragraph" w:customStyle="1" w:styleId="FF251E7F14064B01AE71DC6541C6C09C">
    <w:name w:val="FF251E7F14064B01AE71DC6541C6C09C"/>
    <w:rsid w:val="00CF04C2"/>
    <w:pPr>
      <w:widowControl w:val="0"/>
      <w:jc w:val="both"/>
    </w:pPr>
  </w:style>
  <w:style w:type="paragraph" w:customStyle="1" w:styleId="52399E25EDB14A5E9B591B18671C90BB">
    <w:name w:val="52399E25EDB14A5E9B591B18671C90BB"/>
    <w:rsid w:val="00CF04C2"/>
    <w:pPr>
      <w:widowControl w:val="0"/>
      <w:jc w:val="both"/>
    </w:pPr>
  </w:style>
  <w:style w:type="paragraph" w:customStyle="1" w:styleId="5CB72CDCABE7422888D234D7F81E0F27">
    <w:name w:val="5CB72CDCABE7422888D234D7F81E0F27"/>
    <w:rsid w:val="00CF04C2"/>
    <w:pPr>
      <w:widowControl w:val="0"/>
      <w:jc w:val="both"/>
    </w:pPr>
  </w:style>
  <w:style w:type="paragraph" w:customStyle="1" w:styleId="A112E24984F14978B0E52BAA2365648A">
    <w:name w:val="A112E24984F14978B0E52BAA2365648A"/>
    <w:rsid w:val="00CF04C2"/>
    <w:pPr>
      <w:widowControl w:val="0"/>
      <w:jc w:val="both"/>
    </w:pPr>
  </w:style>
  <w:style w:type="paragraph" w:customStyle="1" w:styleId="B89C07DD408C42E7868466DBEE31069A">
    <w:name w:val="B89C07DD408C42E7868466DBEE31069A"/>
    <w:rsid w:val="00CF04C2"/>
    <w:pPr>
      <w:widowControl w:val="0"/>
      <w:jc w:val="both"/>
    </w:pPr>
  </w:style>
  <w:style w:type="paragraph" w:customStyle="1" w:styleId="8613EB83965D41648868FC57EE6BF978">
    <w:name w:val="8613EB83965D41648868FC57EE6BF978"/>
    <w:rsid w:val="00CF04C2"/>
    <w:pPr>
      <w:widowControl w:val="0"/>
      <w:jc w:val="both"/>
    </w:pPr>
  </w:style>
  <w:style w:type="paragraph" w:customStyle="1" w:styleId="9BEF8F7A68E841BCA51BD5EC77EA9A21">
    <w:name w:val="9BEF8F7A68E841BCA51BD5EC77EA9A21"/>
    <w:rsid w:val="00CF04C2"/>
    <w:pPr>
      <w:widowControl w:val="0"/>
      <w:jc w:val="both"/>
    </w:pPr>
  </w:style>
  <w:style w:type="paragraph" w:customStyle="1" w:styleId="EB4ED1D081CC4AAF810BC33E9A6C5EDC">
    <w:name w:val="EB4ED1D081CC4AAF810BC33E9A6C5EDC"/>
    <w:rsid w:val="00CF04C2"/>
    <w:pPr>
      <w:widowControl w:val="0"/>
      <w:jc w:val="both"/>
    </w:pPr>
  </w:style>
  <w:style w:type="paragraph" w:customStyle="1" w:styleId="79A632C6E6A441D1B505BFA424BA5CFB">
    <w:name w:val="79A632C6E6A441D1B505BFA424BA5CFB"/>
    <w:rsid w:val="00CF04C2"/>
    <w:pPr>
      <w:widowControl w:val="0"/>
      <w:jc w:val="both"/>
    </w:pPr>
  </w:style>
  <w:style w:type="paragraph" w:customStyle="1" w:styleId="71F798E8F7CA42F7A130A98DCF3BB7CD">
    <w:name w:val="71F798E8F7CA42F7A130A98DCF3BB7CD"/>
    <w:rsid w:val="00CF04C2"/>
    <w:pPr>
      <w:widowControl w:val="0"/>
      <w:jc w:val="both"/>
    </w:pPr>
  </w:style>
  <w:style w:type="paragraph" w:customStyle="1" w:styleId="650106796192465E8333847E01E4518E">
    <w:name w:val="650106796192465E8333847E01E4518E"/>
    <w:rsid w:val="00CF04C2"/>
    <w:pPr>
      <w:widowControl w:val="0"/>
      <w:jc w:val="both"/>
    </w:pPr>
  </w:style>
  <w:style w:type="paragraph" w:customStyle="1" w:styleId="E21658C747D7493B9998A9D395B4D52D">
    <w:name w:val="E21658C747D7493B9998A9D395B4D52D"/>
    <w:rsid w:val="00CF04C2"/>
    <w:pPr>
      <w:widowControl w:val="0"/>
      <w:jc w:val="both"/>
    </w:pPr>
  </w:style>
  <w:style w:type="paragraph" w:customStyle="1" w:styleId="4B8A232278D144D8AEC8B1440506C4B8">
    <w:name w:val="4B8A232278D144D8AEC8B1440506C4B8"/>
    <w:rsid w:val="00CF04C2"/>
    <w:pPr>
      <w:widowControl w:val="0"/>
      <w:jc w:val="both"/>
    </w:pPr>
  </w:style>
  <w:style w:type="paragraph" w:customStyle="1" w:styleId="CC966ECC569C4F91A47B9CB764D68E05">
    <w:name w:val="CC966ECC569C4F91A47B9CB764D68E05"/>
    <w:rsid w:val="00CF04C2"/>
    <w:pPr>
      <w:widowControl w:val="0"/>
      <w:jc w:val="both"/>
    </w:pPr>
  </w:style>
  <w:style w:type="paragraph" w:customStyle="1" w:styleId="088A7559878245B99318E3262C1C3ED9">
    <w:name w:val="088A7559878245B99318E3262C1C3ED9"/>
    <w:rsid w:val="00CF04C2"/>
    <w:pPr>
      <w:widowControl w:val="0"/>
      <w:jc w:val="both"/>
    </w:pPr>
  </w:style>
  <w:style w:type="paragraph" w:customStyle="1" w:styleId="4B49D0D5D69842E1827F3E0EDF650CDE">
    <w:name w:val="4B49D0D5D69842E1827F3E0EDF650CDE"/>
    <w:rsid w:val="00CF04C2"/>
    <w:pPr>
      <w:widowControl w:val="0"/>
      <w:jc w:val="both"/>
    </w:pPr>
  </w:style>
  <w:style w:type="paragraph" w:customStyle="1" w:styleId="492BCE96C5FA4063B8DCA87DEAEE74C7">
    <w:name w:val="492BCE96C5FA4063B8DCA87DEAEE74C7"/>
    <w:rsid w:val="00CF04C2"/>
    <w:pPr>
      <w:widowControl w:val="0"/>
      <w:jc w:val="both"/>
    </w:pPr>
  </w:style>
  <w:style w:type="paragraph" w:customStyle="1" w:styleId="B765515C855B4D208EE901FE152D277C">
    <w:name w:val="B765515C855B4D208EE901FE152D277C"/>
    <w:rsid w:val="00CF04C2"/>
    <w:pPr>
      <w:widowControl w:val="0"/>
      <w:jc w:val="both"/>
    </w:pPr>
  </w:style>
  <w:style w:type="paragraph" w:customStyle="1" w:styleId="054ADA553D3F4923B485D0FB986326B4">
    <w:name w:val="054ADA553D3F4923B485D0FB986326B4"/>
    <w:rsid w:val="00CF04C2"/>
    <w:pPr>
      <w:widowControl w:val="0"/>
      <w:jc w:val="both"/>
    </w:pPr>
  </w:style>
  <w:style w:type="paragraph" w:customStyle="1" w:styleId="20F0C99AD89A45B99C56FA49A2547360">
    <w:name w:val="20F0C99AD89A45B99C56FA49A2547360"/>
    <w:rsid w:val="00CF04C2"/>
    <w:pPr>
      <w:widowControl w:val="0"/>
      <w:jc w:val="both"/>
    </w:pPr>
  </w:style>
  <w:style w:type="paragraph" w:customStyle="1" w:styleId="2EB9A46773B74D00840D26A6061E03D9">
    <w:name w:val="2EB9A46773B74D00840D26A6061E03D9"/>
    <w:rsid w:val="00CF04C2"/>
    <w:pPr>
      <w:widowControl w:val="0"/>
      <w:jc w:val="both"/>
    </w:pPr>
  </w:style>
  <w:style w:type="paragraph" w:customStyle="1" w:styleId="7916302DA008438FA217FFD62794926E">
    <w:name w:val="7916302DA008438FA217FFD62794926E"/>
    <w:rsid w:val="00CF04C2"/>
    <w:pPr>
      <w:widowControl w:val="0"/>
      <w:jc w:val="both"/>
    </w:pPr>
  </w:style>
  <w:style w:type="paragraph" w:customStyle="1" w:styleId="BF86C01D69214E19A9D419DAE44AE2F2">
    <w:name w:val="BF86C01D69214E19A9D419DAE44AE2F2"/>
    <w:rsid w:val="00CF04C2"/>
    <w:pPr>
      <w:widowControl w:val="0"/>
      <w:jc w:val="both"/>
    </w:pPr>
  </w:style>
  <w:style w:type="paragraph" w:customStyle="1" w:styleId="7BBE1E40F44C47F693AD1E2783FA90C4">
    <w:name w:val="7BBE1E40F44C47F693AD1E2783FA90C4"/>
    <w:rsid w:val="00CF04C2"/>
    <w:pPr>
      <w:widowControl w:val="0"/>
      <w:jc w:val="both"/>
    </w:pPr>
  </w:style>
  <w:style w:type="paragraph" w:customStyle="1" w:styleId="722D37B6586D49AEAD8755AA64024F73">
    <w:name w:val="722D37B6586D49AEAD8755AA64024F73"/>
    <w:rsid w:val="00CF04C2"/>
    <w:pPr>
      <w:widowControl w:val="0"/>
      <w:jc w:val="both"/>
    </w:pPr>
  </w:style>
  <w:style w:type="paragraph" w:customStyle="1" w:styleId="820ABFF574EF4FB3940F36F423133A8D">
    <w:name w:val="820ABFF574EF4FB3940F36F423133A8D"/>
    <w:rsid w:val="00CF04C2"/>
    <w:pPr>
      <w:widowControl w:val="0"/>
      <w:jc w:val="both"/>
    </w:pPr>
  </w:style>
  <w:style w:type="paragraph" w:customStyle="1" w:styleId="270F74DFD7D0476C823E871DBA262E88">
    <w:name w:val="270F74DFD7D0476C823E871DBA262E88"/>
    <w:rsid w:val="00CF04C2"/>
    <w:pPr>
      <w:widowControl w:val="0"/>
      <w:jc w:val="both"/>
    </w:pPr>
  </w:style>
  <w:style w:type="paragraph" w:customStyle="1" w:styleId="CCCEEEFC7871441781EB6CDC31753E31">
    <w:name w:val="CCCEEEFC7871441781EB6CDC31753E31"/>
    <w:rsid w:val="00CF04C2"/>
    <w:pPr>
      <w:widowControl w:val="0"/>
      <w:jc w:val="both"/>
    </w:pPr>
  </w:style>
  <w:style w:type="paragraph" w:customStyle="1" w:styleId="5E2179B583414866B8D9AD1910CAAF9A">
    <w:name w:val="5E2179B583414866B8D9AD1910CAAF9A"/>
    <w:rsid w:val="00CF04C2"/>
    <w:pPr>
      <w:widowControl w:val="0"/>
      <w:jc w:val="both"/>
    </w:pPr>
  </w:style>
  <w:style w:type="paragraph" w:customStyle="1" w:styleId="AA13715A450142E58664B359A4E4B158">
    <w:name w:val="AA13715A450142E58664B359A4E4B158"/>
    <w:rsid w:val="00CF04C2"/>
    <w:pPr>
      <w:widowControl w:val="0"/>
      <w:jc w:val="both"/>
    </w:pPr>
  </w:style>
  <w:style w:type="paragraph" w:customStyle="1" w:styleId="96C91296BFF0475E92265AF043D4DB74">
    <w:name w:val="96C91296BFF0475E92265AF043D4DB74"/>
    <w:rsid w:val="00CF04C2"/>
    <w:pPr>
      <w:widowControl w:val="0"/>
      <w:jc w:val="both"/>
    </w:pPr>
  </w:style>
  <w:style w:type="paragraph" w:customStyle="1" w:styleId="45AE5C4427EA43848E6B0B28FB908CF0">
    <w:name w:val="45AE5C4427EA43848E6B0B28FB908CF0"/>
    <w:rsid w:val="00CF04C2"/>
    <w:pPr>
      <w:widowControl w:val="0"/>
      <w:jc w:val="both"/>
    </w:pPr>
  </w:style>
  <w:style w:type="paragraph" w:customStyle="1" w:styleId="7191275201F04BC883152B2AC66EDE01">
    <w:name w:val="7191275201F04BC883152B2AC66EDE01"/>
    <w:rsid w:val="00CF04C2"/>
    <w:pPr>
      <w:widowControl w:val="0"/>
      <w:jc w:val="both"/>
    </w:pPr>
  </w:style>
  <w:style w:type="paragraph" w:customStyle="1" w:styleId="4410CA77521D497082417076133BDDD0">
    <w:name w:val="4410CA77521D497082417076133BDDD0"/>
    <w:rsid w:val="00CF04C2"/>
    <w:pPr>
      <w:widowControl w:val="0"/>
      <w:jc w:val="both"/>
    </w:pPr>
  </w:style>
  <w:style w:type="paragraph" w:customStyle="1" w:styleId="0E5006B28A9542C2A664A7DF3867CA48">
    <w:name w:val="0E5006B28A9542C2A664A7DF3867CA48"/>
    <w:rsid w:val="00CF04C2"/>
    <w:pPr>
      <w:widowControl w:val="0"/>
      <w:jc w:val="both"/>
    </w:pPr>
  </w:style>
  <w:style w:type="paragraph" w:customStyle="1" w:styleId="F4A59A5D9FDD40638FFE7E66EC13CC95">
    <w:name w:val="F4A59A5D9FDD40638FFE7E66EC13CC95"/>
    <w:rsid w:val="00CF04C2"/>
    <w:pPr>
      <w:widowControl w:val="0"/>
      <w:jc w:val="both"/>
    </w:pPr>
  </w:style>
  <w:style w:type="paragraph" w:customStyle="1" w:styleId="EAD3B1A85BB14A19A0A558E36138D711">
    <w:name w:val="EAD3B1A85BB14A19A0A558E36138D711"/>
    <w:rsid w:val="00CF04C2"/>
    <w:pPr>
      <w:widowControl w:val="0"/>
      <w:jc w:val="both"/>
    </w:pPr>
  </w:style>
  <w:style w:type="paragraph" w:customStyle="1" w:styleId="6C3BA739C0B44874A917ADF55D4BAEBC">
    <w:name w:val="6C3BA739C0B44874A917ADF55D4BAEBC"/>
    <w:rsid w:val="00CF04C2"/>
    <w:pPr>
      <w:widowControl w:val="0"/>
      <w:jc w:val="both"/>
    </w:pPr>
  </w:style>
  <w:style w:type="paragraph" w:customStyle="1" w:styleId="EEC29CE8E9A446FAA4E1633BFD6FAF53">
    <w:name w:val="EEC29CE8E9A446FAA4E1633BFD6FAF53"/>
    <w:rsid w:val="00CF04C2"/>
    <w:pPr>
      <w:widowControl w:val="0"/>
      <w:jc w:val="both"/>
    </w:pPr>
  </w:style>
  <w:style w:type="paragraph" w:customStyle="1" w:styleId="F95B21DA67F84AEE8028A71030D6FB77">
    <w:name w:val="F95B21DA67F84AEE8028A71030D6FB77"/>
    <w:rsid w:val="00CF04C2"/>
    <w:pPr>
      <w:widowControl w:val="0"/>
      <w:jc w:val="both"/>
    </w:pPr>
  </w:style>
  <w:style w:type="paragraph" w:customStyle="1" w:styleId="E8753B5C6FC3440F9E7A2EE93ACB47E6">
    <w:name w:val="E8753B5C6FC3440F9E7A2EE93ACB47E6"/>
    <w:rsid w:val="00CF04C2"/>
    <w:pPr>
      <w:widowControl w:val="0"/>
      <w:jc w:val="both"/>
    </w:pPr>
  </w:style>
  <w:style w:type="paragraph" w:customStyle="1" w:styleId="2B0D7D166660442EB3700F0AB16CC57D">
    <w:name w:val="2B0D7D166660442EB3700F0AB16CC57D"/>
    <w:rsid w:val="00CF04C2"/>
    <w:pPr>
      <w:widowControl w:val="0"/>
      <w:jc w:val="both"/>
    </w:pPr>
  </w:style>
  <w:style w:type="paragraph" w:customStyle="1" w:styleId="D6C8A901E0434DE18DB9F49059B94BA7">
    <w:name w:val="D6C8A901E0434DE18DB9F49059B94BA7"/>
    <w:rsid w:val="00CF04C2"/>
    <w:pPr>
      <w:widowControl w:val="0"/>
      <w:jc w:val="both"/>
    </w:pPr>
  </w:style>
  <w:style w:type="paragraph" w:customStyle="1" w:styleId="9797360A59FF44A28FF4D6F24FE542A8">
    <w:name w:val="9797360A59FF44A28FF4D6F24FE542A8"/>
    <w:rsid w:val="00CF04C2"/>
    <w:pPr>
      <w:widowControl w:val="0"/>
      <w:jc w:val="both"/>
    </w:pPr>
  </w:style>
  <w:style w:type="paragraph" w:customStyle="1" w:styleId="A735F8753F6D406AA114A1D72A46BFD2">
    <w:name w:val="A735F8753F6D406AA114A1D72A46BFD2"/>
    <w:rsid w:val="00CF04C2"/>
    <w:pPr>
      <w:widowControl w:val="0"/>
      <w:jc w:val="both"/>
    </w:pPr>
  </w:style>
  <w:style w:type="paragraph" w:customStyle="1" w:styleId="61739BA2F4954EA3AAE1879A561AD099">
    <w:name w:val="61739BA2F4954EA3AAE1879A561AD099"/>
    <w:rsid w:val="00CF04C2"/>
    <w:pPr>
      <w:widowControl w:val="0"/>
      <w:jc w:val="both"/>
    </w:pPr>
  </w:style>
  <w:style w:type="paragraph" w:customStyle="1" w:styleId="41C618DA5F8548139A24A1FF151389A0">
    <w:name w:val="41C618DA5F8548139A24A1FF151389A0"/>
    <w:rsid w:val="00CF04C2"/>
    <w:pPr>
      <w:widowControl w:val="0"/>
      <w:jc w:val="both"/>
    </w:pPr>
  </w:style>
  <w:style w:type="paragraph" w:customStyle="1" w:styleId="B40A32C7EDA24D0A9764F6F93EE0C250">
    <w:name w:val="B40A32C7EDA24D0A9764F6F93EE0C250"/>
    <w:rsid w:val="00CF04C2"/>
    <w:pPr>
      <w:widowControl w:val="0"/>
      <w:jc w:val="both"/>
    </w:pPr>
  </w:style>
  <w:style w:type="paragraph" w:customStyle="1" w:styleId="47C4620EAFD44AE0AFDFAF6FB9B11427">
    <w:name w:val="47C4620EAFD44AE0AFDFAF6FB9B11427"/>
    <w:rsid w:val="00CF04C2"/>
    <w:pPr>
      <w:widowControl w:val="0"/>
      <w:jc w:val="both"/>
    </w:pPr>
  </w:style>
  <w:style w:type="paragraph" w:customStyle="1" w:styleId="77BA336A3C224838A451BD8D72B4C5B6">
    <w:name w:val="77BA336A3C224838A451BD8D72B4C5B6"/>
    <w:rsid w:val="00CF04C2"/>
    <w:pPr>
      <w:widowControl w:val="0"/>
      <w:jc w:val="both"/>
    </w:pPr>
  </w:style>
  <w:style w:type="paragraph" w:customStyle="1" w:styleId="D02A77C4052B43B495920E661CFC0CD1">
    <w:name w:val="D02A77C4052B43B495920E661CFC0CD1"/>
    <w:rsid w:val="00CF04C2"/>
    <w:pPr>
      <w:widowControl w:val="0"/>
      <w:jc w:val="both"/>
    </w:pPr>
  </w:style>
  <w:style w:type="paragraph" w:customStyle="1" w:styleId="1C4AEE85033D4EABAC746A0AD14602BC">
    <w:name w:val="1C4AEE85033D4EABAC746A0AD14602BC"/>
    <w:rsid w:val="00CF04C2"/>
    <w:pPr>
      <w:widowControl w:val="0"/>
      <w:jc w:val="both"/>
    </w:pPr>
  </w:style>
  <w:style w:type="paragraph" w:customStyle="1" w:styleId="605A145AD56946F8A6EF8292B75FF386">
    <w:name w:val="605A145AD56946F8A6EF8292B75FF386"/>
    <w:rsid w:val="00CF04C2"/>
    <w:pPr>
      <w:widowControl w:val="0"/>
      <w:jc w:val="both"/>
    </w:pPr>
  </w:style>
  <w:style w:type="paragraph" w:customStyle="1" w:styleId="4F81BCA978F7428E94F35E9AB1883DA9">
    <w:name w:val="4F81BCA978F7428E94F35E9AB1883DA9"/>
    <w:rsid w:val="00CF04C2"/>
    <w:pPr>
      <w:widowControl w:val="0"/>
      <w:jc w:val="both"/>
    </w:pPr>
  </w:style>
  <w:style w:type="paragraph" w:customStyle="1" w:styleId="0ADBDAD6F2354068B9337566A26B4EBF">
    <w:name w:val="0ADBDAD6F2354068B9337566A26B4EBF"/>
    <w:rsid w:val="00CF04C2"/>
    <w:pPr>
      <w:widowControl w:val="0"/>
      <w:jc w:val="both"/>
    </w:pPr>
  </w:style>
  <w:style w:type="paragraph" w:customStyle="1" w:styleId="093C23E2CE8C490D902A2842CEE1369C">
    <w:name w:val="093C23E2CE8C490D902A2842CEE1369C"/>
    <w:rsid w:val="00CF04C2"/>
    <w:pPr>
      <w:widowControl w:val="0"/>
      <w:jc w:val="both"/>
    </w:pPr>
  </w:style>
  <w:style w:type="paragraph" w:customStyle="1" w:styleId="6F90451E89E54E1D863E09C48D14DD1F">
    <w:name w:val="6F90451E89E54E1D863E09C48D14DD1F"/>
    <w:rsid w:val="00CF04C2"/>
    <w:pPr>
      <w:widowControl w:val="0"/>
      <w:jc w:val="both"/>
    </w:pPr>
  </w:style>
  <w:style w:type="paragraph" w:customStyle="1" w:styleId="A000545F1501422B87239BB653FB675C">
    <w:name w:val="A000545F1501422B87239BB653FB675C"/>
    <w:rsid w:val="004729F3"/>
    <w:pPr>
      <w:spacing w:after="160" w:line="259" w:lineRule="auto"/>
    </w:pPr>
    <w:rPr>
      <w:kern w:val="0"/>
      <w:sz w:val="22"/>
      <w:lang w:eastAsia="en-US"/>
    </w:rPr>
  </w:style>
  <w:style w:type="paragraph" w:customStyle="1" w:styleId="3294CD65C022487D944845C314B8234B">
    <w:name w:val="3294CD65C022487D944845C314B8234B"/>
    <w:rsid w:val="002C74C6"/>
    <w:pPr>
      <w:spacing w:after="160" w:line="259" w:lineRule="auto"/>
    </w:pPr>
    <w:rPr>
      <w:kern w:val="0"/>
      <w:sz w:val="22"/>
    </w:rPr>
  </w:style>
  <w:style w:type="paragraph" w:customStyle="1" w:styleId="E521CCB794B743D1BD5CA210C6F03D14">
    <w:name w:val="E521CCB794B743D1BD5CA210C6F03D14"/>
    <w:rsid w:val="002C74C6"/>
    <w:pPr>
      <w:spacing w:after="160" w:line="259" w:lineRule="auto"/>
    </w:pPr>
    <w:rPr>
      <w:kern w:val="0"/>
      <w:sz w:val="22"/>
    </w:rPr>
  </w:style>
  <w:style w:type="paragraph" w:customStyle="1" w:styleId="608B89D52053495DB44F90E0D030762C">
    <w:name w:val="608B89D52053495DB44F90E0D030762C"/>
    <w:rsid w:val="002C74C6"/>
    <w:pPr>
      <w:spacing w:after="160" w:line="259" w:lineRule="auto"/>
    </w:pPr>
    <w:rPr>
      <w:kern w:val="0"/>
      <w:sz w:val="22"/>
    </w:rPr>
  </w:style>
  <w:style w:type="paragraph" w:customStyle="1" w:styleId="F80AE9F1C7C04A82A836C1BA35E814B4">
    <w:name w:val="F80AE9F1C7C04A82A836C1BA35E814B4"/>
    <w:rsid w:val="002C74C6"/>
    <w:pPr>
      <w:spacing w:after="160" w:line="259" w:lineRule="auto"/>
    </w:pPr>
    <w:rPr>
      <w:kern w:val="0"/>
      <w:sz w:val="22"/>
    </w:rPr>
  </w:style>
  <w:style w:type="paragraph" w:customStyle="1" w:styleId="B998190357284EDC8A06B3F0214A12D4">
    <w:name w:val="B998190357284EDC8A06B3F0214A12D4"/>
    <w:rsid w:val="002C74C6"/>
    <w:pPr>
      <w:spacing w:after="160" w:line="259" w:lineRule="auto"/>
    </w:pPr>
    <w:rPr>
      <w:kern w:val="0"/>
      <w:sz w:val="22"/>
    </w:rPr>
  </w:style>
  <w:style w:type="paragraph" w:customStyle="1" w:styleId="78612881F71241D7A6C2002FF7F65815">
    <w:name w:val="78612881F71241D7A6C2002FF7F65815"/>
    <w:rsid w:val="002C74C6"/>
    <w:pPr>
      <w:spacing w:after="160" w:line="259" w:lineRule="auto"/>
    </w:pPr>
    <w:rPr>
      <w:kern w:val="0"/>
      <w:sz w:val="22"/>
    </w:rPr>
  </w:style>
  <w:style w:type="paragraph" w:customStyle="1" w:styleId="5386787D8E3B46CB8CF6912E68631BF2">
    <w:name w:val="5386787D8E3B46CB8CF6912E68631BF2"/>
    <w:rsid w:val="002C74C6"/>
    <w:pPr>
      <w:spacing w:after="160" w:line="259" w:lineRule="auto"/>
    </w:pPr>
    <w:rPr>
      <w:kern w:val="0"/>
      <w:sz w:val="22"/>
    </w:rPr>
  </w:style>
  <w:style w:type="paragraph" w:customStyle="1" w:styleId="2D16D42924DD4D34BBBD9E3C6F9CD740">
    <w:name w:val="2D16D42924DD4D34BBBD9E3C6F9CD740"/>
    <w:rsid w:val="002C74C6"/>
    <w:pPr>
      <w:spacing w:after="160" w:line="259" w:lineRule="auto"/>
    </w:pPr>
    <w:rPr>
      <w:kern w:val="0"/>
      <w:sz w:val="22"/>
    </w:rPr>
  </w:style>
  <w:style w:type="paragraph" w:customStyle="1" w:styleId="7540D5B43E8D495298E2083B2D1220B7">
    <w:name w:val="7540D5B43E8D495298E2083B2D1220B7"/>
    <w:rsid w:val="002C74C6"/>
    <w:pPr>
      <w:spacing w:after="160" w:line="259" w:lineRule="auto"/>
    </w:pPr>
    <w:rPr>
      <w:kern w:val="0"/>
      <w:sz w:val="22"/>
    </w:rPr>
  </w:style>
  <w:style w:type="paragraph" w:customStyle="1" w:styleId="8E2B2DDDD3AE488892CF98BE6384F5E4">
    <w:name w:val="8E2B2DDDD3AE488892CF98BE6384F5E4"/>
    <w:rsid w:val="002C74C6"/>
    <w:pPr>
      <w:spacing w:after="160" w:line="259" w:lineRule="auto"/>
    </w:pPr>
    <w:rPr>
      <w:kern w:val="0"/>
      <w:sz w:val="22"/>
    </w:rPr>
  </w:style>
  <w:style w:type="paragraph" w:customStyle="1" w:styleId="FCC60D391ACF44AAB17F8523A76AE19A">
    <w:name w:val="FCC60D391ACF44AAB17F8523A76AE19A"/>
    <w:rsid w:val="002C74C6"/>
    <w:pPr>
      <w:spacing w:after="160" w:line="259" w:lineRule="auto"/>
    </w:pPr>
    <w:rPr>
      <w:kern w:val="0"/>
      <w:sz w:val="22"/>
    </w:rPr>
  </w:style>
  <w:style w:type="paragraph" w:customStyle="1" w:styleId="2F1A41AA2882426FA471A3C210E2C1DC">
    <w:name w:val="2F1A41AA2882426FA471A3C210E2C1DC"/>
    <w:rsid w:val="002C74C6"/>
    <w:pPr>
      <w:spacing w:after="160" w:line="259" w:lineRule="auto"/>
    </w:pPr>
    <w:rPr>
      <w:kern w:val="0"/>
      <w:sz w:val="22"/>
    </w:rPr>
  </w:style>
  <w:style w:type="paragraph" w:customStyle="1" w:styleId="BFDA5244F44B479597E06DAB6F02EA69">
    <w:name w:val="BFDA5244F44B479597E06DAB6F02EA69"/>
    <w:rsid w:val="002C74C6"/>
    <w:pPr>
      <w:spacing w:after="160" w:line="259" w:lineRule="auto"/>
    </w:pPr>
    <w:rPr>
      <w:kern w:val="0"/>
      <w:sz w:val="22"/>
    </w:rPr>
  </w:style>
  <w:style w:type="paragraph" w:customStyle="1" w:styleId="06658FBA16E64100BDF7DBFA3EE825CB">
    <w:name w:val="06658FBA16E64100BDF7DBFA3EE825CB"/>
    <w:rsid w:val="002C74C6"/>
    <w:pPr>
      <w:spacing w:after="160" w:line="259" w:lineRule="auto"/>
    </w:pPr>
    <w:rPr>
      <w:kern w:val="0"/>
      <w:sz w:val="22"/>
    </w:rPr>
  </w:style>
  <w:style w:type="paragraph" w:customStyle="1" w:styleId="8433B5788B264FC9AD10ED8436C5381F">
    <w:name w:val="8433B5788B264FC9AD10ED8436C5381F"/>
    <w:rsid w:val="002C74C6"/>
    <w:pPr>
      <w:spacing w:after="160" w:line="259" w:lineRule="auto"/>
    </w:pPr>
    <w:rPr>
      <w:kern w:val="0"/>
      <w:sz w:val="22"/>
    </w:rPr>
  </w:style>
  <w:style w:type="paragraph" w:customStyle="1" w:styleId="A4253AC42D134816AB5CC9F83768DA9F">
    <w:name w:val="A4253AC42D134816AB5CC9F83768DA9F"/>
    <w:rsid w:val="002C74C6"/>
    <w:pPr>
      <w:spacing w:after="160" w:line="259" w:lineRule="auto"/>
    </w:pPr>
    <w:rPr>
      <w:kern w:val="0"/>
      <w:sz w:val="22"/>
    </w:rPr>
  </w:style>
  <w:style w:type="paragraph" w:customStyle="1" w:styleId="B7A31E9736D64820AE5C60CF711A7F33">
    <w:name w:val="B7A31E9736D64820AE5C60CF711A7F33"/>
    <w:rsid w:val="002C74C6"/>
    <w:pPr>
      <w:spacing w:after="160" w:line="259" w:lineRule="auto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46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>STU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Simonchen</dc:creator>
  <cp:lastModifiedBy>Chen, Jiusheng</cp:lastModifiedBy>
  <cp:revision>45</cp:revision>
  <cp:lastPrinted>2016-04-27T18:43:00Z</cp:lastPrinted>
  <dcterms:created xsi:type="dcterms:W3CDTF">2018-03-07T16:50:00Z</dcterms:created>
  <dcterms:modified xsi:type="dcterms:W3CDTF">2018-06-22T14:18:00Z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